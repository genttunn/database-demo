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151D" w14:textId="77777777" w:rsidR="005B0087" w:rsidRPr="00D659B4" w:rsidRDefault="00730CE7" w:rsidP="00E74FFE">
      <w:pPr>
        <w:pStyle w:val="Heading2"/>
        <w:rPr>
          <w:lang w:val="en-US"/>
        </w:rPr>
      </w:pPr>
      <w:bookmarkStart w:id="0" w:name="_Toc187740827"/>
      <w:bookmarkStart w:id="1" w:name="_Toc187741586"/>
      <w:bookmarkStart w:id="2" w:name="_Toc320482228"/>
      <w:r>
        <w:rPr>
          <w:lang w:val="en-US"/>
        </w:rPr>
        <w:t xml:space="preserve">Database design phase 2 </w:t>
      </w:r>
      <w:r w:rsidR="00A25D42">
        <w:rPr>
          <w:lang w:val="en-US"/>
        </w:rPr>
        <w:t>–</w:t>
      </w:r>
      <w:r>
        <w:rPr>
          <w:lang w:val="en-US"/>
        </w:rPr>
        <w:t xml:space="preserve"> </w:t>
      </w:r>
      <w:r w:rsidRPr="00D659B4">
        <w:rPr>
          <w:lang w:val="en-US"/>
        </w:rPr>
        <w:t>Logical</w:t>
      </w:r>
      <w:r w:rsidR="00A25D42" w:rsidRPr="00D659B4">
        <w:rPr>
          <w:lang w:val="en-US"/>
        </w:rPr>
        <w:t xml:space="preserve"> (and later Physical)</w:t>
      </w:r>
      <w:r w:rsidR="005B0087" w:rsidRPr="00D659B4">
        <w:rPr>
          <w:lang w:val="en-US"/>
        </w:rPr>
        <w:t xml:space="preserve"> Design</w:t>
      </w:r>
      <w:bookmarkEnd w:id="0"/>
      <w:bookmarkEnd w:id="1"/>
      <w:bookmarkEnd w:id="2"/>
    </w:p>
    <w:p w14:paraId="3AE5ABE3" w14:textId="77777777" w:rsidR="005B0087" w:rsidRDefault="005B0087" w:rsidP="005B0087">
      <w:pPr>
        <w:pStyle w:val="Heading3"/>
        <w:rPr>
          <w:lang w:val="en-US"/>
        </w:rPr>
      </w:pPr>
      <w:bookmarkStart w:id="3" w:name="_Toc320482230"/>
      <w:r w:rsidRPr="007411AB">
        <w:rPr>
          <w:lang w:val="en-US"/>
        </w:rPr>
        <w:t>Data Dictionary</w:t>
      </w:r>
      <w:bookmarkEnd w:id="3"/>
    </w:p>
    <w:p w14:paraId="17FFFFB4" w14:textId="77777777" w:rsidR="00F64F24" w:rsidRPr="0054063F" w:rsidRDefault="0005137C" w:rsidP="00C61887">
      <w:pPr>
        <w:rPr>
          <w:u w:val="single"/>
          <w:lang w:val="en-US"/>
        </w:rPr>
      </w:pPr>
      <w:bookmarkStart w:id="4" w:name="_Toc187740829"/>
      <w:bookmarkStart w:id="5" w:name="_Toc187741588"/>
      <w:r w:rsidRPr="0054063F">
        <w:rPr>
          <w:u w:val="single"/>
          <w:lang w:val="en-US"/>
        </w:rPr>
        <w:t>Table</w:t>
      </w:r>
      <w:r w:rsidR="00EA7F0C" w:rsidRPr="0054063F">
        <w:rPr>
          <w:u w:val="single"/>
          <w:lang w:val="en-US"/>
        </w:rPr>
        <w:t xml:space="preserve"> </w:t>
      </w:r>
      <w:r w:rsidR="00C61887" w:rsidRPr="0054063F">
        <w:rPr>
          <w:u w:val="single"/>
          <w:lang w:val="en-US"/>
        </w:rPr>
        <w:t>descriptions</w:t>
      </w:r>
    </w:p>
    <w:p w14:paraId="530166DE" w14:textId="77777777" w:rsidR="00F64F24" w:rsidRPr="007411AB" w:rsidRDefault="00F64F24" w:rsidP="00C61887">
      <w:pPr>
        <w:rPr>
          <w:lang w:val="en-US"/>
        </w:rPr>
      </w:pPr>
    </w:p>
    <w:tbl>
      <w:tblPr>
        <w:tblW w:w="98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2689"/>
        <w:gridCol w:w="5651"/>
      </w:tblGrid>
      <w:tr w:rsidR="00C12E6A" w:rsidRPr="007411AB" w14:paraId="117D9C03" w14:textId="77777777" w:rsidTr="00C12E6A">
        <w:trPr>
          <w:trHeight w:val="671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77D4419D" w14:textId="77777777" w:rsidR="00C12E6A" w:rsidRPr="007411AB" w:rsidRDefault="00C12E6A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Table</w:t>
            </w: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name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24E6249D" w14:textId="77777777" w:rsidR="00C12E6A" w:rsidRPr="007411AB" w:rsidRDefault="00C12E6A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5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192B1B39" w14:textId="77777777" w:rsidR="00C12E6A" w:rsidRPr="007411AB" w:rsidRDefault="00C12E6A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Occurrence</w:t>
            </w:r>
          </w:p>
        </w:tc>
      </w:tr>
      <w:tr w:rsidR="00C12E6A" w:rsidRPr="00D659B4" w14:paraId="305DC523" w14:textId="77777777" w:rsidTr="00C12E6A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32077" w14:textId="1A2F9C58" w:rsidR="00C12E6A" w:rsidRPr="002475F9" w:rsidRDefault="00C12E6A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productLine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1F57" w14:textId="6C8D956B" w:rsidR="00C12E6A" w:rsidRPr="002475F9" w:rsidRDefault="00C12E6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Each product Line has multpl</w:t>
            </w:r>
          </w:p>
        </w:tc>
        <w:tc>
          <w:tcPr>
            <w:tcW w:w="5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6FA7" w14:textId="1DB88653" w:rsidR="00C12E6A" w:rsidRPr="002475F9" w:rsidRDefault="00C12E6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All product must belong to a product Line</w:t>
            </w:r>
          </w:p>
        </w:tc>
      </w:tr>
      <w:tr w:rsidR="00C12E6A" w:rsidRPr="00667E34" w14:paraId="1AAA74F4" w14:textId="77777777" w:rsidTr="00C12E6A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A882" w14:textId="1EA484E0" w:rsidR="00C12E6A" w:rsidRPr="002475F9" w:rsidRDefault="00C12E6A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4011" w14:textId="1D34D7BE" w:rsidR="00C12E6A" w:rsidRPr="002475F9" w:rsidRDefault="00C12E6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Smallest unit in Product related entities</w:t>
            </w:r>
          </w:p>
        </w:tc>
        <w:tc>
          <w:tcPr>
            <w:tcW w:w="5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188A" w14:textId="0F4FD44C" w:rsidR="00C12E6A" w:rsidRPr="002475F9" w:rsidRDefault="00C12E6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 product line has new product</w:t>
            </w:r>
          </w:p>
        </w:tc>
      </w:tr>
      <w:tr w:rsidR="00C12E6A" w:rsidRPr="00667E34" w14:paraId="1D42E9E2" w14:textId="77777777" w:rsidTr="00C12E6A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57322" w14:textId="46EB7CA1" w:rsidR="00C12E6A" w:rsidRPr="002475F9" w:rsidRDefault="00C12E6A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Customer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A590" w14:textId="5F80DDA4" w:rsidR="00C12E6A" w:rsidRPr="002475F9" w:rsidRDefault="00C12E6A" w:rsidP="00323DD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Anyone who logs in to the app</w:t>
            </w:r>
          </w:p>
        </w:tc>
        <w:tc>
          <w:tcPr>
            <w:tcW w:w="5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BC1FF" w14:textId="78C09973" w:rsidR="00C12E6A" w:rsidRPr="00FC43B9" w:rsidRDefault="00C12E6A" w:rsidP="00323DDA">
            <w:pPr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Added by signing up through Firebase console.</w:t>
            </w:r>
          </w:p>
        </w:tc>
      </w:tr>
      <w:tr w:rsidR="00C12E6A" w:rsidRPr="007411AB" w14:paraId="4552EA98" w14:textId="77777777" w:rsidTr="00C12E6A">
        <w:trPr>
          <w:trHeight w:val="112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1784D" w14:textId="3F0EAA8B" w:rsidR="00C12E6A" w:rsidRDefault="00C12E6A" w:rsidP="00C12E6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Receipt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21BA" w14:textId="7061DFA1" w:rsidR="00C12E6A" w:rsidRPr="002475F9" w:rsidRDefault="00C12E6A" w:rsidP="00C12E6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Similar to an order</w:t>
            </w:r>
          </w:p>
        </w:tc>
        <w:tc>
          <w:tcPr>
            <w:tcW w:w="5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FFBC" w14:textId="4208425D" w:rsidR="00C12E6A" w:rsidRPr="00FC43B9" w:rsidRDefault="00C12E6A" w:rsidP="00C12E6A">
            <w:pPr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When customer add a product to purchase</w:t>
            </w:r>
          </w:p>
        </w:tc>
      </w:tr>
    </w:tbl>
    <w:p w14:paraId="2B134591" w14:textId="77777777" w:rsidR="0054063F" w:rsidRDefault="00C61887" w:rsidP="00C61887">
      <w:pPr>
        <w:pStyle w:val="Caption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8E29C5">
        <w:rPr>
          <w:lang w:val="en-US"/>
        </w:rPr>
        <w:t>Table</w:t>
      </w:r>
      <w:r w:rsidRPr="007411AB">
        <w:rPr>
          <w:lang w:val="en-US"/>
        </w:rPr>
        <w:t xml:space="preserve"> descriptions</w:t>
      </w:r>
      <w:r w:rsidR="0005137C">
        <w:rPr>
          <w:lang w:val="en-US"/>
        </w:rPr>
        <w:t>.</w:t>
      </w:r>
    </w:p>
    <w:p w14:paraId="4E2CB064" w14:textId="02BA9AA6" w:rsidR="00844420" w:rsidRPr="00844420" w:rsidRDefault="0054063F" w:rsidP="00844420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  <w:bookmarkStart w:id="6" w:name="_GoBack"/>
      <w:bookmarkEnd w:id="6"/>
    </w:p>
    <w:p w14:paraId="4356842D" w14:textId="77777777" w:rsidR="00844420" w:rsidRPr="00844420" w:rsidRDefault="00844420" w:rsidP="00844420">
      <w:pPr>
        <w:rPr>
          <w:sz w:val="20"/>
          <w:szCs w:val="20"/>
          <w:lang w:val="en-US"/>
        </w:rPr>
      </w:pPr>
    </w:p>
    <w:p w14:paraId="1AA46536" w14:textId="77777777" w:rsidR="00C61887" w:rsidRPr="007411AB" w:rsidRDefault="00C61887" w:rsidP="00C61887">
      <w:pPr>
        <w:pStyle w:val="Caption"/>
        <w:rPr>
          <w:lang w:val="en-US"/>
        </w:rPr>
      </w:pPr>
    </w:p>
    <w:p w14:paraId="2FCB950C" w14:textId="77B63AA5" w:rsidR="00C61887" w:rsidRPr="00836E41" w:rsidRDefault="00B34824" w:rsidP="00C61887">
      <w:pPr>
        <w:pStyle w:val="List"/>
        <w:tabs>
          <w:tab w:val="num" w:pos="2160"/>
        </w:tabs>
        <w:spacing w:after="0"/>
        <w:rPr>
          <w:sz w:val="18"/>
          <w:szCs w:val="18"/>
          <w:lang w:val="en-US"/>
        </w:rPr>
      </w:pPr>
      <w:r w:rsidRPr="00836E41">
        <w:rPr>
          <w:sz w:val="18"/>
          <w:szCs w:val="18"/>
          <w:u w:val="single"/>
          <w:lang w:val="en-US"/>
        </w:rPr>
        <w:t xml:space="preserve">Column </w:t>
      </w:r>
      <w:r w:rsidR="004D24EC" w:rsidRPr="00836E41">
        <w:rPr>
          <w:sz w:val="18"/>
          <w:szCs w:val="18"/>
          <w:u w:val="single"/>
          <w:lang w:val="en-US"/>
        </w:rPr>
        <w:t>descriptions</w:t>
      </w:r>
      <w:r w:rsidR="008B1E81" w:rsidRPr="00836E41">
        <w:rPr>
          <w:sz w:val="18"/>
          <w:szCs w:val="18"/>
          <w:lang w:val="en-US"/>
        </w:rPr>
        <w:t xml:space="preserve"> with the data types of the chosen</w:t>
      </w:r>
      <w:r w:rsidR="00535725" w:rsidRPr="00836E41">
        <w:rPr>
          <w:sz w:val="18"/>
          <w:szCs w:val="18"/>
          <w:lang w:val="en-US"/>
        </w:rPr>
        <w:t xml:space="preserve"> technical storage</w:t>
      </w:r>
      <w:r w:rsidR="008B1E81" w:rsidRPr="00836E41">
        <w:rPr>
          <w:sz w:val="18"/>
          <w:szCs w:val="18"/>
          <w:lang w:val="en-US"/>
        </w:rPr>
        <w:t xml:space="preserve"> (</w:t>
      </w:r>
      <w:r w:rsidR="00F76335" w:rsidRPr="00836E41">
        <w:rPr>
          <w:sz w:val="18"/>
          <w:szCs w:val="18"/>
          <w:lang w:val="en-US"/>
        </w:rPr>
        <w:t>Relational</w:t>
      </w:r>
      <w:r w:rsidR="00535725" w:rsidRPr="00836E41">
        <w:rPr>
          <w:sz w:val="18"/>
          <w:szCs w:val="18"/>
          <w:lang w:val="en-US"/>
        </w:rPr>
        <w:t xml:space="preserve"> Database, </w:t>
      </w:r>
      <w:r w:rsidR="00C829AB" w:rsidRPr="00836E41">
        <w:rPr>
          <w:sz w:val="18"/>
          <w:szCs w:val="18"/>
          <w:lang w:val="en-US"/>
        </w:rPr>
        <w:t>MariaDB</w:t>
      </w:r>
      <w:r w:rsidR="00836E41" w:rsidRPr="00836E41">
        <w:rPr>
          <w:sz w:val="18"/>
          <w:szCs w:val="18"/>
          <w:lang w:val="en-US"/>
        </w:rPr>
        <w:t xml:space="preserve"> </w:t>
      </w:r>
      <w:r w:rsidR="008B1E81" w:rsidRPr="00836E41">
        <w:rPr>
          <w:sz w:val="18"/>
          <w:szCs w:val="18"/>
          <w:lang w:val="en-US"/>
        </w:rPr>
        <w:t>Database)</w:t>
      </w:r>
      <w:r w:rsidR="00C61887" w:rsidRPr="00836E41">
        <w:rPr>
          <w:sz w:val="18"/>
          <w:szCs w:val="18"/>
          <w:lang w:val="en-US"/>
        </w:rPr>
        <w:t>:</w:t>
      </w:r>
    </w:p>
    <w:tbl>
      <w:tblPr>
        <w:tblW w:w="10285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417"/>
        <w:gridCol w:w="1843"/>
        <w:gridCol w:w="1417"/>
        <w:gridCol w:w="1134"/>
        <w:gridCol w:w="1054"/>
        <w:gridCol w:w="1850"/>
      </w:tblGrid>
      <w:tr w:rsidR="00FC43B9" w:rsidRPr="007411AB" w14:paraId="592D6416" w14:textId="77777777" w:rsidTr="00C47695">
        <w:trPr>
          <w:trHeight w:val="88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14:paraId="3021AB54" w14:textId="77777777"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Table</w:t>
            </w:r>
            <w:r w:rsidR="00FC43B9" w:rsidRPr="00FC43B9">
              <w:rPr>
                <w:rFonts w:cs="Arial"/>
                <w:b/>
                <w:bCs/>
                <w:sz w:val="16"/>
                <w:szCs w:val="16"/>
              </w:rPr>
              <w:t xml:space="preserve"> name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14:paraId="16B67150" w14:textId="77777777"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14:paraId="7025BB96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14:paraId="729A6C2A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Data type and Length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14:paraId="29347F12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NULL / UNIQUE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CC99"/>
            <w:vAlign w:val="center"/>
          </w:tcPr>
          <w:p w14:paraId="5DFB9A19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Primary/Alternate key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14:paraId="185392A4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Special value domain?</w:t>
            </w:r>
          </w:p>
        </w:tc>
      </w:tr>
      <w:tr w:rsidR="00FC43B9" w:rsidRPr="007411AB" w14:paraId="593A3D9D" w14:textId="77777777" w:rsidTr="00C47695">
        <w:trPr>
          <w:trHeight w:val="22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76E9" w14:textId="384006CE" w:rsidR="00FC43B9" w:rsidRPr="00FC43B9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ProductLine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8F9717" w14:textId="77777777" w:rsidR="00FC43B9" w:rsidRPr="00FC43B9" w:rsidRDefault="004155C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5461" w14:textId="3C238647" w:rsidR="00FC43B9" w:rsidRPr="00FC43B9" w:rsidRDefault="00323DDA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</w:t>
            </w:r>
            <w:r w:rsidR="00C829AB"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CD01" w14:textId="77777777" w:rsidR="00FC43B9" w:rsidRPr="00FC43B9" w:rsidRDefault="004668CA" w:rsidP="004668C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68F2" w14:textId="179F2A09" w:rsidR="00FC43B9" w:rsidRPr="00FC43B9" w:rsidRDefault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CDA0" w14:textId="36E0A520" w:rsidR="00FC43B9" w:rsidRPr="00FC43B9" w:rsidRDefault="00C829A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(surrogate key)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1586D" w14:textId="098FA0E0" w:rsidR="00FC43B9" w:rsidRPr="00FC43B9" w:rsidRDefault="00C829AB" w:rsidP="008433E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</w:t>
            </w:r>
            <w:r w:rsidR="00C47695">
              <w:rPr>
                <w:rFonts w:cs="Arial"/>
                <w:sz w:val="16"/>
                <w:szCs w:val="16"/>
              </w:rPr>
              <w:t>99</w:t>
            </w:r>
            <w:r>
              <w:rPr>
                <w:rFonts w:cs="Arial"/>
                <w:sz w:val="16"/>
                <w:szCs w:val="16"/>
              </w:rPr>
              <w:t xml:space="preserve"> AUTOINCREMENT</w:t>
            </w:r>
          </w:p>
        </w:tc>
      </w:tr>
      <w:tr w:rsidR="00CE03A8" w:rsidRPr="007411AB" w14:paraId="1E5F46BF" w14:textId="77777777" w:rsidTr="00C47695">
        <w:trPr>
          <w:trHeight w:val="483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9F28" w14:textId="330AA700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988351" w14:textId="40692312" w:rsidR="00CE03A8" w:rsidRPr="00323DDA" w:rsidRDefault="00C829AB" w:rsidP="00323DD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2A6B4" w14:textId="15BC9001" w:rsidR="00CE03A8" w:rsidRPr="002475F9" w:rsidRDefault="00C829AB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Unique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E6A3" w14:textId="26C90CE1" w:rsidR="00CE03A8" w:rsidRPr="00FC43B9" w:rsidRDefault="00C829AB" w:rsidP="00B64B8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 w:rsidR="00C12E6A">
              <w:rPr>
                <w:rFonts w:cs="Arial"/>
                <w:sz w:val="16"/>
                <w:szCs w:val="16"/>
              </w:rPr>
              <w:t>255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CB3E" w14:textId="69A0A959" w:rsidR="00CE03A8" w:rsidRPr="00FC43B9" w:rsidRDefault="00C829A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NULL/</w:t>
            </w:r>
            <w:r w:rsidR="00C47695">
              <w:rPr>
                <w:rFonts w:cs="Arial"/>
                <w:sz w:val="16"/>
                <w:szCs w:val="16"/>
              </w:rPr>
              <w:t xml:space="preserve"> UNIQUE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D3B3" w14:textId="26040129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ALTERNATE KEY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4737D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1C14737F" w14:textId="77777777" w:rsidTr="00C47695">
        <w:trPr>
          <w:trHeight w:val="225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7CDC4F5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4C099F14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2828A553" w14:textId="77777777" w:rsidR="00CE03A8" w:rsidRPr="00FC43B9" w:rsidRDefault="00CE03A8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A5B1993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3F0EDA0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CD8E911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08721822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CE03A8" w:rsidRPr="007411AB" w14:paraId="27C4DCD4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89E1" w14:textId="2618F27D" w:rsidR="00CE03A8" w:rsidRPr="00FC43B9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79662A" w14:textId="77777777" w:rsidR="00CE03A8" w:rsidRPr="00FC43B9" w:rsidRDefault="00D6494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1228A" w14:textId="6B0674B1" w:rsidR="00CE03A8" w:rsidRPr="00FC43B9" w:rsidRDefault="00CE03A8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</w:t>
            </w:r>
            <w:r w:rsidR="00C47695"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6D455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B6AB" w14:textId="3EB6E8C9" w:rsidR="00CE03A8" w:rsidRPr="00C47695" w:rsidRDefault="00977B5A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8647" w14:textId="1C9742B9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(surrogate key)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4288F" w14:textId="7F757B47" w:rsidR="00CE03A8" w:rsidRPr="00FC43B9" w:rsidRDefault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101</w:t>
            </w:r>
            <w:r w:rsidR="00C47695">
              <w:rPr>
                <w:rFonts w:cs="Arial"/>
                <w:sz w:val="16"/>
                <w:szCs w:val="16"/>
              </w:rPr>
              <w:t>-999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C47695">
              <w:rPr>
                <w:rFonts w:cs="Arial"/>
                <w:sz w:val="16"/>
                <w:szCs w:val="16"/>
              </w:rPr>
              <w:t>AUTOINCREMENT</w:t>
            </w:r>
          </w:p>
        </w:tc>
      </w:tr>
      <w:tr w:rsidR="00CE03A8" w:rsidRPr="007411AB" w14:paraId="0D91C036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73A0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58AD52" w14:textId="2990C2BA" w:rsidR="00CE03A8" w:rsidRPr="00B64B8F" w:rsidRDefault="00C12E6A" w:rsidP="00E413A9">
            <w:pPr>
              <w:rPr>
                <w:rFonts w:cs="Arial"/>
                <w:sz w:val="16"/>
                <w:szCs w:val="16"/>
              </w:rPr>
            </w:pPr>
            <w:r w:rsidRPr="00C12E6A">
              <w:rPr>
                <w:rFonts w:cs="Arial"/>
                <w:sz w:val="16"/>
                <w:szCs w:val="16"/>
              </w:rPr>
              <w:t>productLineId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07B8" w14:textId="1E8E6ED1" w:rsidR="00CE03A8" w:rsidRPr="002475F9" w:rsidRDefault="00C12E6A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productLine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AEB06" w14:textId="72737229" w:rsidR="00CE03A8" w:rsidRPr="00FC43B9" w:rsidRDefault="00C12E6A" w:rsidP="00B64B8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FC19" w14:textId="31A6C758" w:rsidR="00CE03A8" w:rsidRPr="00FC43B9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250C1" w14:textId="231CFA50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  <w:r w:rsidR="00C12E6A">
              <w:rPr>
                <w:rFonts w:cs="Arial"/>
                <w:sz w:val="16"/>
                <w:szCs w:val="16"/>
              </w:rPr>
              <w:t>FOREIGN KEY ProductLine_id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0D7C1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36D6D83A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9AD4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4B8E3C" w14:textId="2F364413" w:rsidR="00CE03A8" w:rsidRPr="00B64B8F" w:rsidRDefault="00C12E6A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57C2" w14:textId="435A365D" w:rsidR="00CE03A8" w:rsidRPr="002475F9" w:rsidRDefault="00C47695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Member</w:t>
            </w:r>
            <w:r w:rsidR="003E5C42">
              <w:rPr>
                <w:rFonts w:cs="Arial"/>
                <w:sz w:val="18"/>
                <w:szCs w:val="18"/>
                <w:lang w:val="en-US" w:eastAsia="zh-CN"/>
              </w:rPr>
              <w:t>’</w:t>
            </w:r>
            <w:r>
              <w:rPr>
                <w:rFonts w:cs="Arial"/>
                <w:sz w:val="18"/>
                <w:szCs w:val="18"/>
                <w:lang w:val="en-US" w:eastAsia="zh-CN"/>
              </w:rPr>
              <w:t>s 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7DA7" w14:textId="28D50F27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 w:rsidR="00C12E6A">
              <w:rPr>
                <w:rFonts w:cs="Arial"/>
                <w:sz w:val="16"/>
                <w:szCs w:val="16"/>
              </w:rPr>
              <w:t>255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30C8" w14:textId="38AB9FA3" w:rsidR="00CE03A8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3C94" w14:textId="2DB58688" w:rsidR="00CE03A8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0BE06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3BC05DAE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000F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93B3A" w14:textId="407558A5" w:rsidR="00CE03A8" w:rsidRPr="00B64B8F" w:rsidRDefault="00C12E6A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222F8" w14:textId="1CF906BA" w:rsidR="00CE03A8" w:rsidRPr="002475F9" w:rsidRDefault="003E5C42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Member’s email address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6A85" w14:textId="54C570F7" w:rsidR="00CE03A8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 w:rsidR="00C12E6A">
              <w:rPr>
                <w:rFonts w:cs="Arial"/>
                <w:sz w:val="16"/>
                <w:szCs w:val="16"/>
              </w:rPr>
              <w:t>255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55C4" w14:textId="63816DED" w:rsidR="00CE03A8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3E29" w14:textId="26590C23" w:rsidR="00CE03A8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76B69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12E6A" w:rsidRPr="007411AB" w14:paraId="2F17F26D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9726" w14:textId="77777777" w:rsidR="00C12E6A" w:rsidRPr="00FC43B9" w:rsidRDefault="00C12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E4721C" w14:textId="3115186D" w:rsidR="00C12E6A" w:rsidRDefault="00C12E6A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Quantity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65D5" w14:textId="77777777" w:rsidR="00C12E6A" w:rsidRDefault="00C12E6A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3EB2" w14:textId="68F04974" w:rsidR="00C12E6A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13DA" w14:textId="7763126F" w:rsidR="00C12E6A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94CDE" w14:textId="77777777" w:rsidR="00C12E6A" w:rsidRDefault="00C12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69CBE" w14:textId="77777777" w:rsidR="00C12E6A" w:rsidRPr="00FC43B9" w:rsidRDefault="00C12E6A">
            <w:pPr>
              <w:rPr>
                <w:rFonts w:cs="Arial"/>
                <w:sz w:val="16"/>
                <w:szCs w:val="16"/>
              </w:rPr>
            </w:pPr>
          </w:p>
        </w:tc>
      </w:tr>
      <w:tr w:rsidR="00C12E6A" w:rsidRPr="007411AB" w14:paraId="1C44FC01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E55D" w14:textId="77777777" w:rsidR="00C12E6A" w:rsidRPr="00FC43B9" w:rsidRDefault="00C12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CF7C6" w14:textId="2A157235" w:rsidR="00C12E6A" w:rsidRDefault="00C12E6A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A62B6" w14:textId="77777777" w:rsidR="00C12E6A" w:rsidRDefault="00C12E6A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9BCA7" w14:textId="3F5DF5C7" w:rsidR="00C12E6A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3906" w14:textId="2EC71766" w:rsidR="00C12E6A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534E" w14:textId="77777777" w:rsidR="00C12E6A" w:rsidRDefault="00C12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8CB0" w14:textId="77777777" w:rsidR="00C12E6A" w:rsidRPr="00FC43B9" w:rsidRDefault="00C12E6A">
            <w:pPr>
              <w:rPr>
                <w:rFonts w:cs="Arial"/>
                <w:sz w:val="16"/>
                <w:szCs w:val="16"/>
              </w:rPr>
            </w:pPr>
          </w:p>
        </w:tc>
      </w:tr>
      <w:tr w:rsidR="00C12E6A" w:rsidRPr="007411AB" w14:paraId="2658ED10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140C" w14:textId="77777777" w:rsidR="00C12E6A" w:rsidRPr="00FC43B9" w:rsidRDefault="00C12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EE143D" w14:textId="5D64CE99" w:rsidR="00C12E6A" w:rsidRDefault="00C12E6A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price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B26B9" w14:textId="77777777" w:rsidR="00C12E6A" w:rsidRDefault="00C12E6A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97ABF" w14:textId="2AB87822" w:rsidR="00C12E6A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DECIMAL(19,2)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CEAD" w14:textId="26D96D43" w:rsidR="00C12E6A" w:rsidRDefault="00C12E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7BCB" w14:textId="77777777" w:rsidR="00C12E6A" w:rsidRDefault="00C12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0F662" w14:textId="77777777" w:rsidR="00C12E6A" w:rsidRPr="00FC43B9" w:rsidRDefault="00C12E6A">
            <w:pPr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14:paraId="4ADAD2F5" w14:textId="77777777" w:rsidTr="00C47695">
        <w:trPr>
          <w:trHeight w:val="337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FB37EF1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4419A424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26BAC296" w14:textId="77777777" w:rsidR="001C6191" w:rsidRPr="00FC43B9" w:rsidRDefault="001C6191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5C7AF3C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89A7A39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94FA5FD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1F9FA71D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1C6191" w:rsidRPr="007411AB" w14:paraId="086DF7B9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BEF86" w14:textId="23DA4A8D" w:rsidR="001C6191" w:rsidRPr="00FC43B9" w:rsidRDefault="00C12E6A" w:rsidP="00E7179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Customer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0BE72" w14:textId="56B7A895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024A" w14:textId="6E5A0946" w:rsidR="001C6191" w:rsidRPr="00FC43B9" w:rsidRDefault="003E5C42" w:rsidP="00DD2F75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B9C9" w14:textId="3358BA74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12E2" w14:textId="0DB3C67E" w:rsidR="001C6191" w:rsidRPr="00FC43B9" w:rsidRDefault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5126" w14:textId="5685AF64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(surrogate key)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121E" w14:textId="5E4213B9" w:rsidR="001C6191" w:rsidRPr="00FC43B9" w:rsidRDefault="003E5C42" w:rsidP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  <w:r w:rsidR="00977B5A">
              <w:rPr>
                <w:rFonts w:cs="Arial"/>
                <w:sz w:val="16"/>
                <w:szCs w:val="16"/>
              </w:rPr>
              <w:t>1-9</w:t>
            </w:r>
            <w:r>
              <w:rPr>
                <w:rFonts w:cs="Arial"/>
                <w:sz w:val="16"/>
                <w:szCs w:val="16"/>
              </w:rPr>
              <w:t>999 AUTOINCREMENT</w:t>
            </w:r>
          </w:p>
        </w:tc>
      </w:tr>
      <w:tr w:rsidR="00D42F3E" w:rsidRPr="007411AB" w14:paraId="6EB23D74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A83C" w14:textId="77777777" w:rsidR="00D42F3E" w:rsidRPr="00FC43B9" w:rsidRDefault="00D42F3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5FB801" w14:textId="4C7154D0" w:rsidR="00D42F3E" w:rsidRPr="00991B74" w:rsidRDefault="00C12E6A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firstName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A64D" w14:textId="18D05710" w:rsidR="00D42F3E" w:rsidRPr="0013247D" w:rsidRDefault="00AA0DAB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Firstname, also name when logged 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AAB1" w14:textId="43037164" w:rsidR="00D42F3E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 w:rsidR="00AA0DAB">
              <w:rPr>
                <w:rFonts w:cs="Arial"/>
                <w:sz w:val="16"/>
                <w:szCs w:val="16"/>
              </w:rPr>
              <w:t>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3686" w14:textId="2D524C8B" w:rsidR="00D42F3E" w:rsidRPr="00FC43B9" w:rsidRDefault="003E5C42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NOT NULL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6D93" w14:textId="725B1F01" w:rsidR="00D42F3E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37166" w14:textId="542BE9CE" w:rsidR="00D42F3E" w:rsidRPr="0013247D" w:rsidRDefault="00AA0DAB">
            <w:pPr>
              <w:rPr>
                <w:rFonts w:cs="Arial"/>
                <w:sz w:val="16"/>
                <w:szCs w:val="16"/>
                <w:lang w:val="en-US"/>
              </w:rPr>
            </w:pPr>
            <w:r w:rsidRPr="00AA0DAB">
              <w:rPr>
                <w:rFonts w:cs="Arial"/>
                <w:sz w:val="16"/>
                <w:szCs w:val="16"/>
                <w:lang w:val="en-US"/>
              </w:rPr>
              <w:t>AUTO_INCREMENT</w:t>
            </w:r>
          </w:p>
        </w:tc>
      </w:tr>
      <w:tr w:rsidR="00D42F3E" w:rsidRPr="003E5C42" w14:paraId="082603BF" w14:textId="77777777" w:rsidTr="00AA0DAB">
        <w:trPr>
          <w:trHeight w:val="359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C7E75" w14:textId="77777777" w:rsidR="00D42F3E" w:rsidRPr="0013247D" w:rsidRDefault="00D42F3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BC16F5" w14:textId="4E9BD537" w:rsidR="00D42F3E" w:rsidRPr="00991B74" w:rsidRDefault="00C12E6A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lastName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A7A5" w14:textId="71C3A7BD" w:rsidR="00D42F3E" w:rsidRPr="0013247D" w:rsidRDefault="00AA0DAB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3B7C" w14:textId="73597518" w:rsidR="00D42F3E" w:rsidRPr="003E5C42" w:rsidRDefault="00AA0DAB" w:rsidP="00FD500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VARCHAR(255)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D605" w14:textId="1AFA7910" w:rsidR="00D42F3E" w:rsidRPr="003E5C42" w:rsidRDefault="00977B5A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4CB8" w14:textId="5FC531D0" w:rsidR="00D42F3E" w:rsidRPr="003E5C42" w:rsidRDefault="00D42F3E" w:rsidP="00FD500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9EC95" w14:textId="7CDAC46E" w:rsidR="00D42F3E" w:rsidRPr="003E5C42" w:rsidRDefault="00AA0DAB" w:rsidP="00FD5001">
            <w:pPr>
              <w:rPr>
                <w:rFonts w:cs="Arial"/>
                <w:sz w:val="16"/>
                <w:szCs w:val="16"/>
                <w:lang w:val="en-GB"/>
              </w:rPr>
            </w:pPr>
            <w:r w:rsidRPr="00AA0DAB">
              <w:rPr>
                <w:rFonts w:cs="Arial"/>
                <w:sz w:val="16"/>
                <w:szCs w:val="16"/>
                <w:lang w:val="en-GB"/>
              </w:rPr>
              <w:t>DEFAULT 'TBA'</w:t>
            </w:r>
          </w:p>
        </w:tc>
      </w:tr>
      <w:tr w:rsidR="00850334" w:rsidRPr="003E5C42" w14:paraId="60AF0AA8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745A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FE82DA" w14:textId="50DA8CAF" w:rsidR="00850334" w:rsidRPr="003E5C42" w:rsidRDefault="00AA0DAB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email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EBD15" w14:textId="7A06E249" w:rsidR="00850334" w:rsidRPr="003E5C42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D14D" w14:textId="6C3B6541" w:rsidR="00850334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VARCHAR(255)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26EC9" w14:textId="16647644" w:rsidR="00850334" w:rsidRPr="003E5C42" w:rsidRDefault="00850334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  <w:r w:rsidR="00AA0DAB">
              <w:rPr>
                <w:rFonts w:cs="Arial"/>
                <w:sz w:val="16"/>
                <w:szCs w:val="16"/>
              </w:rPr>
              <w:t xml:space="preserve"> UNIQUE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D995" w14:textId="11417B9F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7E453" w14:textId="193C28F1" w:rsidR="00850334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 w:rsidRPr="00AA0DAB">
              <w:rPr>
                <w:rFonts w:cs="Arial"/>
                <w:sz w:val="16"/>
                <w:szCs w:val="16"/>
                <w:lang w:val="en-GB"/>
              </w:rPr>
              <w:t>DEFAULT 'TBA'</w:t>
            </w:r>
          </w:p>
        </w:tc>
      </w:tr>
      <w:tr w:rsidR="00850334" w:rsidRPr="003E5C42" w14:paraId="1F295954" w14:textId="77777777" w:rsidTr="00AA0DAB">
        <w:trPr>
          <w:trHeight w:val="3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CC50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2E783" w14:textId="35B46E59" w:rsidR="00850334" w:rsidRPr="003E5C42" w:rsidRDefault="00AA0DAB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phone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86D3F" w14:textId="026BB094" w:rsidR="00850334" w:rsidRPr="0013247D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EFDD" w14:textId="7FB350A2" w:rsidR="00850334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VARCHAR(255)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D34A" w14:textId="5D854031" w:rsidR="00850334" w:rsidRPr="003E5C42" w:rsidRDefault="00977B5A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AE33" w14:textId="59244692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2BF14" w14:textId="4EBB1A62" w:rsidR="00850334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 w:rsidRPr="00AA0DAB">
              <w:rPr>
                <w:rFonts w:cs="Arial"/>
                <w:sz w:val="16"/>
                <w:szCs w:val="16"/>
                <w:lang w:val="en-GB"/>
              </w:rPr>
              <w:t>DEFAULT 'TBA'</w:t>
            </w:r>
          </w:p>
        </w:tc>
      </w:tr>
      <w:tr w:rsidR="00850334" w:rsidRPr="003E5C42" w14:paraId="1CE5BED7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4B70C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FEFE6F" w14:textId="69AC910B" w:rsidR="00850334" w:rsidRPr="003E5C42" w:rsidRDefault="00AA0DAB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email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AF34" w14:textId="7524089F" w:rsidR="00850334" w:rsidRPr="0013247D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557A6" w14:textId="24BBE23F" w:rsidR="00850334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VARCHAR(255)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B95" w14:textId="0E0E2A22" w:rsidR="00850334" w:rsidRPr="003E5C42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72FD" w14:textId="20C04627" w:rsidR="00850334" w:rsidRPr="003E5C42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64A85" w14:textId="7AF00960" w:rsidR="00850334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 w:rsidRPr="00AA0DAB">
              <w:rPr>
                <w:rFonts w:cs="Arial"/>
                <w:sz w:val="16"/>
                <w:szCs w:val="16"/>
                <w:lang w:val="en-GB"/>
              </w:rPr>
              <w:t>DEFAULT 'TBA'</w:t>
            </w:r>
          </w:p>
        </w:tc>
      </w:tr>
      <w:tr w:rsidR="00E156B8" w:rsidRPr="003E5C42" w14:paraId="44F0C77F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AF3" w14:textId="77777777" w:rsidR="00E156B8" w:rsidRPr="003E5C42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CC038A" w14:textId="6C8DD76E" w:rsidR="00E156B8" w:rsidRDefault="00AA0DAB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0A5DE" w14:textId="7861D822" w:rsidR="00E156B8" w:rsidRDefault="00E156B8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133D" w14:textId="68CAB136" w:rsidR="00E156B8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VARCHAR(255)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6B99D" w14:textId="215A2641" w:rsidR="00E156B8" w:rsidRPr="00E156B8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AD8E" w14:textId="3B8731FA" w:rsidR="00E156B8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DF22E" w14:textId="65A497AB" w:rsidR="00E156B8" w:rsidRPr="003E5C42" w:rsidRDefault="00AA0DAB" w:rsidP="00850334">
            <w:pPr>
              <w:rPr>
                <w:rFonts w:cs="Arial"/>
                <w:sz w:val="16"/>
                <w:szCs w:val="16"/>
                <w:lang w:val="en-GB"/>
              </w:rPr>
            </w:pPr>
            <w:r w:rsidRPr="00AA0DAB">
              <w:rPr>
                <w:rFonts w:cs="Arial"/>
                <w:sz w:val="16"/>
                <w:szCs w:val="16"/>
                <w:lang w:val="en-GB"/>
              </w:rPr>
              <w:t>DEFAULT 'TBA'</w:t>
            </w:r>
          </w:p>
        </w:tc>
      </w:tr>
      <w:tr w:rsidR="00E156B8" w:rsidRPr="003E5C42" w14:paraId="6C686A70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E02AE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39C59F" w14:textId="0A0CD995" w:rsidR="00E156B8" w:rsidRDefault="00AA0DAB" w:rsidP="00E156B8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city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3AB4" w14:textId="5CAD7D4C" w:rsidR="00E156B8" w:rsidRDefault="00E156B8" w:rsidP="00E156B8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BF258" w14:textId="0CC1F30A" w:rsidR="00E156B8" w:rsidRDefault="00AA0DAB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10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E379" w14:textId="3DFD0D6D" w:rsidR="00E156B8" w:rsidRPr="00E156B8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 xml:space="preserve">NULL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7A11" w14:textId="5A4A8C83" w:rsidR="00E156B8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AA13C" w14:textId="28E2B286" w:rsidR="00E156B8" w:rsidRPr="003E5C42" w:rsidRDefault="00AA0DAB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AA0DAB">
              <w:rPr>
                <w:rFonts w:cs="Arial"/>
                <w:sz w:val="16"/>
                <w:szCs w:val="16"/>
                <w:lang w:val="en-GB"/>
              </w:rPr>
              <w:t>DEFAULT 'TBA'</w:t>
            </w:r>
          </w:p>
        </w:tc>
      </w:tr>
      <w:tr w:rsidR="00AA0DAB" w:rsidRPr="003E5C42" w14:paraId="0C43C888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99E0" w14:textId="77777777" w:rsidR="00AA0DAB" w:rsidRPr="003E5C42" w:rsidRDefault="00AA0DAB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89248F" w14:textId="77777777" w:rsidR="00AA0DAB" w:rsidRDefault="00AA0DAB" w:rsidP="00E156B8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C30EF" w14:textId="77777777" w:rsidR="00AA0DAB" w:rsidRDefault="00AA0DAB" w:rsidP="00E156B8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F008" w14:textId="77777777" w:rsidR="00AA0DAB" w:rsidRDefault="00AA0DAB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2703" w14:textId="77777777" w:rsidR="00AA0DAB" w:rsidRDefault="00AA0DAB" w:rsidP="00E7057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BA290" w14:textId="77777777" w:rsidR="00AA0DAB" w:rsidRDefault="00AA0DAB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84D8B" w14:textId="77777777" w:rsidR="00AA0DAB" w:rsidRDefault="00AA0DAB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E156B8" w:rsidRPr="003E5C42" w14:paraId="0E31910E" w14:textId="77777777" w:rsidTr="00C47695">
        <w:trPr>
          <w:trHeight w:val="458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4D6EE83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3488D81B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0D74659" w14:textId="77777777" w:rsidR="00E156B8" w:rsidRPr="003E5C42" w:rsidRDefault="00E156B8" w:rsidP="00E156B8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DB28332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245FFE37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1A85C40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02E7B5AE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</w:tr>
      <w:tr w:rsidR="00E156B8" w:rsidRPr="00836E41" w14:paraId="7DA91209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8C73" w14:textId="73540792" w:rsidR="00E156B8" w:rsidRPr="003E5C42" w:rsidRDefault="00C12E6A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Receipt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6D167" w14:textId="32ACD9C6" w:rsidR="00E156B8" w:rsidRPr="003E5C42" w:rsidRDefault="00C762E0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03AF" w14:textId="38986DA9" w:rsidR="00E156B8" w:rsidRPr="003E5C42" w:rsidRDefault="00C762E0" w:rsidP="00E156B8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0AF1" w14:textId="35A977AB" w:rsidR="00E156B8" w:rsidRPr="003E5C42" w:rsidRDefault="00C762E0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AC80" w14:textId="62B5EA80" w:rsidR="00E156B8" w:rsidRPr="003E5C42" w:rsidRDefault="00844420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622D" w14:textId="5DF98F34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PK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F0A40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E156B8" w:rsidRPr="00836E41" w14:paraId="6E5EB1C7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ECD6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FBBA76" w14:textId="46695536" w:rsidR="00E156B8" w:rsidRPr="003E5C42" w:rsidRDefault="00C762E0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customerId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3037" w14:textId="3E0E2C45" w:rsidR="00E156B8" w:rsidRPr="003E5C42" w:rsidRDefault="00C762E0" w:rsidP="00E156B8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Customer making the receipt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5E75" w14:textId="232890B7" w:rsidR="00E156B8" w:rsidRPr="003E5C42" w:rsidRDefault="00C762E0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9C5A" w14:textId="168AB7B2" w:rsidR="00E156B8" w:rsidRPr="003E5C42" w:rsidRDefault="00844420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FE31" w14:textId="0F4E1F50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FOREIGN KEY </w:t>
            </w:r>
            <w:r w:rsidR="00C762E0">
              <w:rPr>
                <w:rFonts w:cs="Arial"/>
                <w:sz w:val="16"/>
                <w:szCs w:val="16"/>
                <w:lang w:val="en-GB"/>
              </w:rPr>
              <w:t xml:space="preserve">Customer </w:t>
            </w:r>
            <w:r>
              <w:rPr>
                <w:rFonts w:cs="Arial"/>
                <w:sz w:val="16"/>
                <w:szCs w:val="16"/>
                <w:lang w:val="en-GB"/>
              </w:rPr>
              <w:t>(id)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5AF0" w14:textId="53EE4CA9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E156B8" w:rsidRPr="003E5C42" w14:paraId="324E517D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72497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A39416" w14:textId="464C0BB6" w:rsidR="00E156B8" w:rsidRPr="003E5C42" w:rsidRDefault="00C762E0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C762E0">
              <w:rPr>
                <w:rFonts w:cs="Arial"/>
                <w:sz w:val="16"/>
                <w:szCs w:val="16"/>
                <w:lang w:val="en-GB"/>
              </w:rPr>
              <w:t>receiptDate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0B07" w14:textId="1C1FA1D7" w:rsidR="00E156B8" w:rsidRPr="00FC43B9" w:rsidRDefault="00836E41" w:rsidP="00E156B8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Date and time of the </w:t>
            </w:r>
            <w:r w:rsidR="00C762E0">
              <w:rPr>
                <w:rFonts w:cs="Arial"/>
                <w:sz w:val="16"/>
                <w:szCs w:val="16"/>
                <w:lang w:val="en-US"/>
              </w:rPr>
              <w:t>receipt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creation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4C8E8" w14:textId="44E9864F" w:rsidR="00E156B8" w:rsidRPr="0013247D" w:rsidRDefault="00836E41" w:rsidP="00E156B8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636B" w14:textId="240608C2" w:rsidR="00E156B8" w:rsidRPr="003E5C42" w:rsidRDefault="00844420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D25F" w14:textId="730D7D4A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93976" w14:textId="77777777" w:rsidR="00E156B8" w:rsidRPr="0013247D" w:rsidRDefault="00E156B8" w:rsidP="00E156B8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36E41" w:rsidRPr="003E5C42" w14:paraId="553D8A22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F85D" w14:textId="77777777" w:rsidR="00836E41" w:rsidRPr="0013247D" w:rsidRDefault="00836E41" w:rsidP="00836E4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7CB3FE" w14:textId="3EFB902B" w:rsidR="00836E41" w:rsidRPr="003E5C42" w:rsidRDefault="00C762E0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F78F" w14:textId="36BCBA7C" w:rsidR="00836E41" w:rsidRPr="0013247D" w:rsidRDefault="00C762E0" w:rsidP="00836E41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Paid or not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F78D" w14:textId="6BE96BC4" w:rsidR="00836E41" w:rsidRPr="003E5C42" w:rsidRDefault="00C762E0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A473" w14:textId="7430A44F" w:rsidR="00836E41" w:rsidRPr="003E5C42" w:rsidRDefault="00E7057F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D3E1" w14:textId="6881780C" w:rsidR="00836E41" w:rsidRPr="003E5C42" w:rsidRDefault="00836E41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11B34" w14:textId="77777777" w:rsidR="00836E41" w:rsidRPr="003E5C42" w:rsidRDefault="00836E41" w:rsidP="00836E4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C762E0" w:rsidRPr="003E5C42" w14:paraId="006CE5E1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7C63" w14:textId="77777777" w:rsidR="00C762E0" w:rsidRPr="0013247D" w:rsidRDefault="00C762E0" w:rsidP="00836E4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6CCE9D" w14:textId="34842C79" w:rsidR="00C762E0" w:rsidRDefault="00C762E0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comment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F1F0C" w14:textId="77777777" w:rsidR="00C762E0" w:rsidRDefault="00C762E0" w:rsidP="00836E41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6EA2D" w14:textId="47A6C32E" w:rsidR="00C762E0" w:rsidRDefault="00C762E0" w:rsidP="00836E41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VARCHAR(255)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27984" w14:textId="77777777" w:rsidR="00C762E0" w:rsidRDefault="00C762E0" w:rsidP="00E7057F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CAD7F" w14:textId="77777777" w:rsidR="00C762E0" w:rsidRDefault="00C762E0" w:rsidP="00836E4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8B462" w14:textId="77777777" w:rsidR="00C762E0" w:rsidRPr="003E5C42" w:rsidRDefault="00C762E0" w:rsidP="00836E4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836E41" w:rsidRPr="003E5C42" w14:paraId="3F7A91F3" w14:textId="77777777" w:rsidTr="00836E41">
        <w:trPr>
          <w:trHeight w:val="24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4E917F0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6D482701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40D42E2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BCB92C6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BCA7206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40851D95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4DCCA8F5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</w:tr>
      <w:tr w:rsidR="00C1214C" w:rsidRPr="00836E41" w14:paraId="70F7AC27" w14:textId="77777777" w:rsidTr="00836E41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61752" w14:textId="2B307960" w:rsidR="00C1214C" w:rsidRPr="007411AB" w:rsidRDefault="00C12E6A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C12E6A">
              <w:rPr>
                <w:rFonts w:eastAsia="SimSun" w:cs="Arial"/>
                <w:sz w:val="16"/>
                <w:szCs w:val="16"/>
                <w:lang w:val="en-US" w:eastAsia="zh-CN"/>
              </w:rPr>
              <w:t>Receipt_Product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99782" w14:textId="18BA3586" w:rsidR="00C1214C" w:rsidRPr="007411AB" w:rsidRDefault="00844420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receiptId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0D4D" w14:textId="5C036525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09DC" w14:textId="384EDA8A" w:rsidR="00C1214C" w:rsidRPr="007411AB" w:rsidRDefault="00844420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E9F3" w14:textId="3327EDFE" w:rsidR="00C1214C" w:rsidRPr="007411AB" w:rsidRDefault="00844420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15DA" w14:textId="7243BEC4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PK/ FOREIGN KEY </w:t>
            </w:r>
            <w:r w:rsidR="00844420">
              <w:rPr>
                <w:rFonts w:cs="Arial"/>
                <w:sz w:val="16"/>
                <w:szCs w:val="16"/>
                <w:lang w:val="en-GB"/>
              </w:rPr>
              <w:t>Receipt</w:t>
            </w:r>
            <w:r>
              <w:rPr>
                <w:rFonts w:cs="Arial"/>
                <w:sz w:val="16"/>
                <w:szCs w:val="16"/>
                <w:lang w:val="en-GB"/>
              </w:rPr>
              <w:t>(id)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2085D" w14:textId="2CB7CF95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</w:tr>
      <w:tr w:rsidR="00C1214C" w:rsidRPr="00836E41" w14:paraId="2E183CD0" w14:textId="77777777" w:rsidTr="00836E41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B3AFD" w14:textId="77777777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2EF4D" w14:textId="118B8240" w:rsidR="00C1214C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productId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2C52" w14:textId="6F77A50A" w:rsidR="00C1214C" w:rsidRDefault="00C1214C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2D57" w14:textId="01F5DE13" w:rsidR="00C1214C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03DA4" w14:textId="1DE1E885" w:rsidR="00C1214C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B104" w14:textId="61FE68EC" w:rsidR="00C1214C" w:rsidRDefault="00C1214C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PK/ FOREIGN KEY =&gt; </w:t>
            </w:r>
            <w:r w:rsidR="00844420">
              <w:rPr>
                <w:rFonts w:cs="Arial"/>
                <w:sz w:val="16"/>
                <w:szCs w:val="16"/>
                <w:lang w:val="en-GB"/>
              </w:rPr>
              <w:t>Product</w:t>
            </w:r>
            <w:r>
              <w:rPr>
                <w:rFonts w:cs="Arial"/>
                <w:sz w:val="16"/>
                <w:szCs w:val="16"/>
                <w:lang w:val="en-GB"/>
              </w:rPr>
              <w:t>(id)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8CAC9" w14:textId="77777777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</w:tr>
      <w:tr w:rsidR="00844420" w:rsidRPr="00836E41" w14:paraId="09ECFF4A" w14:textId="77777777" w:rsidTr="00836E41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3AFA" w14:textId="77777777" w:rsidR="00844420" w:rsidRPr="007411AB" w:rsidRDefault="00844420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A745D1" w14:textId="35B2C63D" w:rsidR="00844420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10DB" w14:textId="77777777" w:rsidR="00844420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988A9" w14:textId="5055324D" w:rsidR="00844420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92D7" w14:textId="7EA1E61E" w:rsidR="00844420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F49C" w14:textId="77777777" w:rsidR="00844420" w:rsidRDefault="00844420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9C87C" w14:textId="77777777" w:rsidR="00844420" w:rsidRPr="007411AB" w:rsidRDefault="00844420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</w:tr>
    </w:tbl>
    <w:p w14:paraId="5C3DF40A" w14:textId="77777777" w:rsidR="00C61887" w:rsidRPr="007411AB" w:rsidRDefault="00C61887" w:rsidP="008E0709">
      <w:pPr>
        <w:pStyle w:val="Caption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2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D811EB">
        <w:rPr>
          <w:lang w:val="en-US"/>
        </w:rPr>
        <w:t>Column</w:t>
      </w:r>
      <w:r w:rsidRPr="007411AB">
        <w:rPr>
          <w:lang w:val="en-US"/>
        </w:rPr>
        <w:t xml:space="preserve"> </w:t>
      </w:r>
      <w:r w:rsidR="004D24EC">
        <w:rPr>
          <w:lang w:val="en-US"/>
        </w:rPr>
        <w:t>descriptions</w:t>
      </w:r>
      <w:r w:rsidR="0005137C">
        <w:rPr>
          <w:lang w:val="en-US"/>
        </w:rPr>
        <w:t>.</w:t>
      </w:r>
      <w:bookmarkEnd w:id="4"/>
      <w:bookmarkEnd w:id="5"/>
    </w:p>
    <w:sectPr w:rsidR="00C61887" w:rsidRPr="007411AB" w:rsidSect="00366436">
      <w:headerReference w:type="default" r:id="rId8"/>
      <w:footerReference w:type="default" r:id="rId9"/>
      <w:headerReference w:type="first" r:id="rId10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2455" w14:textId="77777777" w:rsidR="004D3325" w:rsidRDefault="004D3325">
      <w:r>
        <w:separator/>
      </w:r>
    </w:p>
  </w:endnote>
  <w:endnote w:type="continuationSeparator" w:id="0">
    <w:p w14:paraId="3756D5C3" w14:textId="77777777" w:rsidR="004D3325" w:rsidRDefault="004D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E4144" w14:textId="3644C0E0" w:rsidR="00A85B98" w:rsidRPr="00D94BA6" w:rsidRDefault="00A85B98" w:rsidP="00364B65">
    <w:pPr>
      <w:pStyle w:val="Footer"/>
      <w:rPr>
        <w:sz w:val="16"/>
        <w:lang w:val="en-GB"/>
      </w:rPr>
    </w:pPr>
    <w:r w:rsidRPr="00166570">
      <w:rPr>
        <w:sz w:val="16"/>
      </w:rPr>
      <w:fldChar w:fldCharType="begin"/>
    </w:r>
    <w:r w:rsidRPr="00D94BA6">
      <w:rPr>
        <w:sz w:val="16"/>
        <w:lang w:val="en-GB"/>
      </w:rPr>
      <w:instrText xml:space="preserve"> FILENAME </w:instrText>
    </w:r>
    <w:r w:rsidRPr="00166570">
      <w:rPr>
        <w:sz w:val="16"/>
      </w:rPr>
      <w:fldChar w:fldCharType="separate"/>
    </w:r>
    <w:r w:rsidR="00080552">
      <w:rPr>
        <w:noProof/>
        <w:sz w:val="16"/>
        <w:lang w:val="en-GB"/>
      </w:rPr>
      <w:t>DataDictionary</w:t>
    </w:r>
    <w:r w:rsidR="00082B64">
      <w:rPr>
        <w:noProof/>
        <w:sz w:val="16"/>
        <w:lang w:val="en-GB"/>
      </w:rPr>
      <w:t>.doc</w:t>
    </w:r>
    <w:r w:rsidRPr="00166570">
      <w:rPr>
        <w:sz w:val="16"/>
      </w:rPr>
      <w:fldChar w:fldCharType="end"/>
    </w:r>
    <w:r w:rsidRPr="00D21AD0"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/ </w:t>
    </w:r>
    <w:r w:rsidR="00082B64">
      <w:rPr>
        <w:sz w:val="16"/>
        <w:lang w:val="en-GB"/>
      </w:rPr>
      <w:t>© 2007-201</w:t>
    </w:r>
    <w:r w:rsidR="00532A2A">
      <w:rPr>
        <w:sz w:val="16"/>
        <w:lang w:val="en-GB"/>
      </w:rPr>
      <w:t>9</w:t>
    </w:r>
    <w:r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Juhani Välimäki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9CA20" w14:textId="77777777" w:rsidR="004D3325" w:rsidRDefault="004D3325">
      <w:r>
        <w:separator/>
      </w:r>
    </w:p>
  </w:footnote>
  <w:footnote w:type="continuationSeparator" w:id="0">
    <w:p w14:paraId="23416C03" w14:textId="77777777" w:rsidR="004D3325" w:rsidRDefault="004D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E6BC" w14:textId="324CB6C9" w:rsidR="00A85B98" w:rsidRPr="00B058E3" w:rsidRDefault="00A85B98" w:rsidP="0054547D">
    <w:pPr>
      <w:pStyle w:val="Header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8"/>
        <w:szCs w:val="28"/>
        <w:lang w:val="en-US"/>
      </w:rPr>
    </w:pPr>
    <w:r w:rsidRPr="00C47732">
      <w:rPr>
        <w:rFonts w:cs="Tahoma"/>
        <w:lang w:val="en-GB"/>
      </w:rPr>
      <w:t xml:space="preserve"> </w:t>
    </w:r>
    <w:r>
      <w:rPr>
        <w:rFonts w:cs="Tahoma"/>
        <w:lang w:val="en-GB"/>
      </w:rPr>
      <w:tab/>
    </w:r>
    <w:r>
      <w:rPr>
        <w:rFonts w:cs="Tahoma"/>
        <w:lang w:val="en-GB"/>
      </w:rPr>
      <w:tab/>
    </w:r>
    <w:r w:rsidR="00B058E3">
      <w:rPr>
        <w:rFonts w:cs="Tahoma"/>
        <w:lang w:val="en-GB"/>
      </w:rPr>
      <w:tab/>
    </w:r>
    <w:r w:rsidR="00B058E3" w:rsidRPr="00B058E3">
      <w:rPr>
        <w:rFonts w:cs="Tahoma"/>
        <w:sz w:val="28"/>
        <w:szCs w:val="28"/>
        <w:lang w:val="en-GB"/>
      </w:rPr>
      <w:t>Database Dictionary</w:t>
    </w:r>
  </w:p>
  <w:p w14:paraId="00D3A347" w14:textId="578F5F6D" w:rsidR="00A85B98" w:rsidRPr="0054547D" w:rsidRDefault="00A85B98" w:rsidP="0054547D">
    <w:pPr>
      <w:pStyle w:val="Header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0"/>
        <w:lang w:val="en-GB"/>
      </w:rPr>
    </w:pPr>
    <w:r>
      <w:rPr>
        <w:sz w:val="20"/>
        <w:lang w:val="en-US"/>
      </w:rPr>
      <w:tab/>
    </w:r>
    <w:r w:rsidR="00B058E3">
      <w:rPr>
        <w:sz w:val="20"/>
        <w:lang w:val="en-US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C1107" w14:textId="77777777" w:rsidR="00A85B98" w:rsidRDefault="00A85B98">
    <w:pPr>
      <w:pStyle w:val="Header"/>
    </w:pPr>
  </w:p>
  <w:p w14:paraId="1D95E1EF" w14:textId="77777777" w:rsidR="00A85B98" w:rsidRDefault="00A85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B4AA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CA7D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0CD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425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A2E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C4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C1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4B6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AED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00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80D77"/>
    <w:multiLevelType w:val="hybridMultilevel"/>
    <w:tmpl w:val="78888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A74CC"/>
    <w:multiLevelType w:val="hybridMultilevel"/>
    <w:tmpl w:val="0FAC9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16F33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30BB5"/>
    <w:multiLevelType w:val="hybridMultilevel"/>
    <w:tmpl w:val="A6FA4326"/>
    <w:lvl w:ilvl="0" w:tplc="040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F44E42"/>
    <w:multiLevelType w:val="hybridMultilevel"/>
    <w:tmpl w:val="ED743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A254A5"/>
    <w:multiLevelType w:val="hybridMultilevel"/>
    <w:tmpl w:val="F7227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8269E"/>
    <w:multiLevelType w:val="hybridMultilevel"/>
    <w:tmpl w:val="8D346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A7A80"/>
    <w:multiLevelType w:val="hybridMultilevel"/>
    <w:tmpl w:val="B10E01C8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2A4F"/>
    <w:multiLevelType w:val="hybridMultilevel"/>
    <w:tmpl w:val="4D947E3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300EA"/>
    <w:multiLevelType w:val="hybridMultilevel"/>
    <w:tmpl w:val="6D500A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C802E99"/>
    <w:multiLevelType w:val="hybridMultilevel"/>
    <w:tmpl w:val="2ED06E0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B1A10"/>
    <w:multiLevelType w:val="multilevel"/>
    <w:tmpl w:val="10C2405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A3448"/>
    <w:multiLevelType w:val="hybridMultilevel"/>
    <w:tmpl w:val="EA9E4B2C"/>
    <w:lvl w:ilvl="0" w:tplc="57002548">
      <w:start w:val="1"/>
      <w:numFmt w:val="decimal"/>
      <w:pStyle w:val="KapeaJV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6402D"/>
    <w:multiLevelType w:val="hybridMultilevel"/>
    <w:tmpl w:val="844E347E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83304"/>
    <w:multiLevelType w:val="hybridMultilevel"/>
    <w:tmpl w:val="AB7E7754"/>
    <w:lvl w:ilvl="0" w:tplc="040B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463A5F5F"/>
    <w:multiLevelType w:val="hybridMultilevel"/>
    <w:tmpl w:val="07CEA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07EBE"/>
    <w:multiLevelType w:val="hybridMultilevel"/>
    <w:tmpl w:val="28B87DA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5FE2F4F"/>
    <w:multiLevelType w:val="hybridMultilevel"/>
    <w:tmpl w:val="650C0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5F3F"/>
    <w:multiLevelType w:val="hybridMultilevel"/>
    <w:tmpl w:val="64C2D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9" w15:restartNumberingAfterBreak="0">
    <w:nsid w:val="63283157"/>
    <w:multiLevelType w:val="hybridMultilevel"/>
    <w:tmpl w:val="29BC8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A1DF7"/>
    <w:multiLevelType w:val="hybridMultilevel"/>
    <w:tmpl w:val="3A88D9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963C2"/>
    <w:multiLevelType w:val="hybridMultilevel"/>
    <w:tmpl w:val="9878B5F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A4D6F"/>
    <w:multiLevelType w:val="hybridMultilevel"/>
    <w:tmpl w:val="A316EE6C"/>
    <w:lvl w:ilvl="0" w:tplc="040B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CF2CD5"/>
    <w:multiLevelType w:val="multilevel"/>
    <w:tmpl w:val="63D07C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7A2320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E5F9C"/>
    <w:multiLevelType w:val="multilevel"/>
    <w:tmpl w:val="71707A76"/>
    <w:lvl w:ilvl="0">
      <w:start w:val="1"/>
      <w:numFmt w:val="decimal"/>
      <w:lvlText w:val="%1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795A45F4"/>
    <w:multiLevelType w:val="hybridMultilevel"/>
    <w:tmpl w:val="CA12C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1439E"/>
    <w:multiLevelType w:val="hybridMultilevel"/>
    <w:tmpl w:val="956A949C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22"/>
  </w:num>
  <w:num w:numId="5">
    <w:abstractNumId w:val="11"/>
  </w:num>
  <w:num w:numId="6">
    <w:abstractNumId w:val="36"/>
  </w:num>
  <w:num w:numId="7">
    <w:abstractNumId w:val="27"/>
  </w:num>
  <w:num w:numId="8">
    <w:abstractNumId w:val="15"/>
  </w:num>
  <w:num w:numId="9">
    <w:abstractNumId w:val="26"/>
  </w:num>
  <w:num w:numId="10">
    <w:abstractNumId w:val="12"/>
  </w:num>
  <w:num w:numId="11">
    <w:abstractNumId w:val="31"/>
  </w:num>
  <w:num w:numId="12">
    <w:abstractNumId w:val="19"/>
  </w:num>
  <w:num w:numId="13">
    <w:abstractNumId w:val="14"/>
  </w:num>
  <w:num w:numId="14">
    <w:abstractNumId w:val="28"/>
  </w:num>
  <w:num w:numId="15">
    <w:abstractNumId w:val="10"/>
  </w:num>
  <w:num w:numId="16">
    <w:abstractNumId w:val="25"/>
  </w:num>
  <w:num w:numId="17">
    <w:abstractNumId w:val="16"/>
  </w:num>
  <w:num w:numId="18">
    <w:abstractNumId w:val="21"/>
  </w:num>
  <w:num w:numId="19">
    <w:abstractNumId w:val="32"/>
  </w:num>
  <w:num w:numId="20">
    <w:abstractNumId w:val="18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35"/>
  </w:num>
  <w:num w:numId="34">
    <w:abstractNumId w:val="37"/>
  </w:num>
  <w:num w:numId="35">
    <w:abstractNumId w:val="20"/>
  </w:num>
  <w:num w:numId="36">
    <w:abstractNumId w:val="13"/>
  </w:num>
  <w:num w:numId="37">
    <w:abstractNumId w:val="17"/>
  </w:num>
  <w:num w:numId="38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EA2"/>
    <w:rsid w:val="00007E13"/>
    <w:rsid w:val="00011212"/>
    <w:rsid w:val="0001475C"/>
    <w:rsid w:val="0002036C"/>
    <w:rsid w:val="00024280"/>
    <w:rsid w:val="0002631F"/>
    <w:rsid w:val="0003191B"/>
    <w:rsid w:val="000348AD"/>
    <w:rsid w:val="0003667C"/>
    <w:rsid w:val="00044508"/>
    <w:rsid w:val="00050B7A"/>
    <w:rsid w:val="00050F00"/>
    <w:rsid w:val="0005137C"/>
    <w:rsid w:val="000516CB"/>
    <w:rsid w:val="00052D33"/>
    <w:rsid w:val="0005314A"/>
    <w:rsid w:val="0005397F"/>
    <w:rsid w:val="00054CDB"/>
    <w:rsid w:val="000600DF"/>
    <w:rsid w:val="00066693"/>
    <w:rsid w:val="0007002A"/>
    <w:rsid w:val="00073B9E"/>
    <w:rsid w:val="00074408"/>
    <w:rsid w:val="00074FE0"/>
    <w:rsid w:val="00080552"/>
    <w:rsid w:val="000819DE"/>
    <w:rsid w:val="0008212D"/>
    <w:rsid w:val="00082935"/>
    <w:rsid w:val="00082B64"/>
    <w:rsid w:val="00083192"/>
    <w:rsid w:val="0008677C"/>
    <w:rsid w:val="000870D3"/>
    <w:rsid w:val="00093CD8"/>
    <w:rsid w:val="00095EBC"/>
    <w:rsid w:val="00096926"/>
    <w:rsid w:val="000A52D7"/>
    <w:rsid w:val="000A7476"/>
    <w:rsid w:val="000C0139"/>
    <w:rsid w:val="000C6672"/>
    <w:rsid w:val="000C738D"/>
    <w:rsid w:val="000D0465"/>
    <w:rsid w:val="000D259A"/>
    <w:rsid w:val="000D5AF0"/>
    <w:rsid w:val="000D6F99"/>
    <w:rsid w:val="000E0D20"/>
    <w:rsid w:val="000E3F19"/>
    <w:rsid w:val="000E54CE"/>
    <w:rsid w:val="000E7D0E"/>
    <w:rsid w:val="00101B73"/>
    <w:rsid w:val="001050C0"/>
    <w:rsid w:val="001055CA"/>
    <w:rsid w:val="00107E35"/>
    <w:rsid w:val="00113E25"/>
    <w:rsid w:val="00114F41"/>
    <w:rsid w:val="0013247D"/>
    <w:rsid w:val="00135835"/>
    <w:rsid w:val="00137A8D"/>
    <w:rsid w:val="00137FE2"/>
    <w:rsid w:val="001427CB"/>
    <w:rsid w:val="00143DCD"/>
    <w:rsid w:val="00143EAA"/>
    <w:rsid w:val="0017419D"/>
    <w:rsid w:val="00183C6E"/>
    <w:rsid w:val="0019069D"/>
    <w:rsid w:val="00194EB5"/>
    <w:rsid w:val="001962AD"/>
    <w:rsid w:val="001A002F"/>
    <w:rsid w:val="001A216C"/>
    <w:rsid w:val="001A21F0"/>
    <w:rsid w:val="001A2344"/>
    <w:rsid w:val="001A28A9"/>
    <w:rsid w:val="001A2C91"/>
    <w:rsid w:val="001A3364"/>
    <w:rsid w:val="001A5C94"/>
    <w:rsid w:val="001B1D62"/>
    <w:rsid w:val="001B3748"/>
    <w:rsid w:val="001B429D"/>
    <w:rsid w:val="001B44F3"/>
    <w:rsid w:val="001C26D3"/>
    <w:rsid w:val="001C3879"/>
    <w:rsid w:val="001C47EF"/>
    <w:rsid w:val="001C6191"/>
    <w:rsid w:val="001C7C4C"/>
    <w:rsid w:val="001D1A0E"/>
    <w:rsid w:val="001D6983"/>
    <w:rsid w:val="001E1309"/>
    <w:rsid w:val="001E198D"/>
    <w:rsid w:val="001E363F"/>
    <w:rsid w:val="001E7F6F"/>
    <w:rsid w:val="001F60F8"/>
    <w:rsid w:val="0020079C"/>
    <w:rsid w:val="0020171E"/>
    <w:rsid w:val="00201F6D"/>
    <w:rsid w:val="00202C51"/>
    <w:rsid w:val="00203A84"/>
    <w:rsid w:val="00212CD9"/>
    <w:rsid w:val="00213EBD"/>
    <w:rsid w:val="00220578"/>
    <w:rsid w:val="002211FC"/>
    <w:rsid w:val="002219AA"/>
    <w:rsid w:val="00226AF0"/>
    <w:rsid w:val="00227977"/>
    <w:rsid w:val="002309EB"/>
    <w:rsid w:val="00232880"/>
    <w:rsid w:val="0024174D"/>
    <w:rsid w:val="00242ABD"/>
    <w:rsid w:val="00243C9F"/>
    <w:rsid w:val="00255698"/>
    <w:rsid w:val="00256086"/>
    <w:rsid w:val="00266000"/>
    <w:rsid w:val="0026720C"/>
    <w:rsid w:val="002778C8"/>
    <w:rsid w:val="0028485A"/>
    <w:rsid w:val="00290933"/>
    <w:rsid w:val="00290DF3"/>
    <w:rsid w:val="00294A05"/>
    <w:rsid w:val="002A2802"/>
    <w:rsid w:val="002A45D7"/>
    <w:rsid w:val="002B14D7"/>
    <w:rsid w:val="002B1B32"/>
    <w:rsid w:val="002B3F22"/>
    <w:rsid w:val="002B626D"/>
    <w:rsid w:val="002B7889"/>
    <w:rsid w:val="002C2563"/>
    <w:rsid w:val="002C31C6"/>
    <w:rsid w:val="002C54FD"/>
    <w:rsid w:val="002D64F7"/>
    <w:rsid w:val="002D7818"/>
    <w:rsid w:val="002F1DD2"/>
    <w:rsid w:val="002F3AF6"/>
    <w:rsid w:val="002F6DCC"/>
    <w:rsid w:val="00300D7A"/>
    <w:rsid w:val="003039EA"/>
    <w:rsid w:val="00305B4E"/>
    <w:rsid w:val="00305DEC"/>
    <w:rsid w:val="0031193F"/>
    <w:rsid w:val="00312F30"/>
    <w:rsid w:val="00314016"/>
    <w:rsid w:val="00321FED"/>
    <w:rsid w:val="00322E17"/>
    <w:rsid w:val="00323655"/>
    <w:rsid w:val="00323DDA"/>
    <w:rsid w:val="00330206"/>
    <w:rsid w:val="0033786B"/>
    <w:rsid w:val="0035162C"/>
    <w:rsid w:val="00352C1E"/>
    <w:rsid w:val="00352D56"/>
    <w:rsid w:val="00352D87"/>
    <w:rsid w:val="00356213"/>
    <w:rsid w:val="00363657"/>
    <w:rsid w:val="003636CF"/>
    <w:rsid w:val="00363BB5"/>
    <w:rsid w:val="00364B65"/>
    <w:rsid w:val="003650F7"/>
    <w:rsid w:val="00366436"/>
    <w:rsid w:val="00370813"/>
    <w:rsid w:val="0037628F"/>
    <w:rsid w:val="0038026F"/>
    <w:rsid w:val="003814A8"/>
    <w:rsid w:val="00382C26"/>
    <w:rsid w:val="00385B06"/>
    <w:rsid w:val="00386C61"/>
    <w:rsid w:val="003926E5"/>
    <w:rsid w:val="00394D50"/>
    <w:rsid w:val="00397EEE"/>
    <w:rsid w:val="003A4B6B"/>
    <w:rsid w:val="003A7439"/>
    <w:rsid w:val="003C086C"/>
    <w:rsid w:val="003C5B24"/>
    <w:rsid w:val="003D1DFC"/>
    <w:rsid w:val="003D4527"/>
    <w:rsid w:val="003D5ABC"/>
    <w:rsid w:val="003E5A80"/>
    <w:rsid w:val="003E5C42"/>
    <w:rsid w:val="003F0943"/>
    <w:rsid w:val="003F3D5A"/>
    <w:rsid w:val="003F4E33"/>
    <w:rsid w:val="003F5509"/>
    <w:rsid w:val="003F635F"/>
    <w:rsid w:val="004155C7"/>
    <w:rsid w:val="00416345"/>
    <w:rsid w:val="00421105"/>
    <w:rsid w:val="0042213A"/>
    <w:rsid w:val="0043152E"/>
    <w:rsid w:val="00434767"/>
    <w:rsid w:val="004445EF"/>
    <w:rsid w:val="00445DE9"/>
    <w:rsid w:val="00451D46"/>
    <w:rsid w:val="00455D9C"/>
    <w:rsid w:val="00456AA5"/>
    <w:rsid w:val="00464993"/>
    <w:rsid w:val="004668CA"/>
    <w:rsid w:val="00466B8B"/>
    <w:rsid w:val="00470559"/>
    <w:rsid w:val="00474176"/>
    <w:rsid w:val="00474D12"/>
    <w:rsid w:val="00476A63"/>
    <w:rsid w:val="00482C67"/>
    <w:rsid w:val="00483699"/>
    <w:rsid w:val="00483F6D"/>
    <w:rsid w:val="004867AB"/>
    <w:rsid w:val="00491C33"/>
    <w:rsid w:val="00492FF2"/>
    <w:rsid w:val="004A1199"/>
    <w:rsid w:val="004A3333"/>
    <w:rsid w:val="004A33B1"/>
    <w:rsid w:val="004A4CB8"/>
    <w:rsid w:val="004B6CF8"/>
    <w:rsid w:val="004B7820"/>
    <w:rsid w:val="004C2582"/>
    <w:rsid w:val="004C39E9"/>
    <w:rsid w:val="004D15F9"/>
    <w:rsid w:val="004D24EC"/>
    <w:rsid w:val="004D3325"/>
    <w:rsid w:val="004E23A6"/>
    <w:rsid w:val="004E4F50"/>
    <w:rsid w:val="004F50CD"/>
    <w:rsid w:val="004F7150"/>
    <w:rsid w:val="00500B38"/>
    <w:rsid w:val="00504E5E"/>
    <w:rsid w:val="00507433"/>
    <w:rsid w:val="005133D8"/>
    <w:rsid w:val="00513DF5"/>
    <w:rsid w:val="005206FC"/>
    <w:rsid w:val="00522F72"/>
    <w:rsid w:val="0052429D"/>
    <w:rsid w:val="00530689"/>
    <w:rsid w:val="00531AC5"/>
    <w:rsid w:val="00532A2A"/>
    <w:rsid w:val="00533AEB"/>
    <w:rsid w:val="00535725"/>
    <w:rsid w:val="005404CE"/>
    <w:rsid w:val="0054063F"/>
    <w:rsid w:val="005448B4"/>
    <w:rsid w:val="0054547D"/>
    <w:rsid w:val="00546810"/>
    <w:rsid w:val="00554648"/>
    <w:rsid w:val="00554FB9"/>
    <w:rsid w:val="00555A47"/>
    <w:rsid w:val="00556B7A"/>
    <w:rsid w:val="005627F2"/>
    <w:rsid w:val="0056539F"/>
    <w:rsid w:val="005662A2"/>
    <w:rsid w:val="00572F42"/>
    <w:rsid w:val="0057431E"/>
    <w:rsid w:val="00581F85"/>
    <w:rsid w:val="00584AD9"/>
    <w:rsid w:val="00585DF8"/>
    <w:rsid w:val="00586087"/>
    <w:rsid w:val="00587BA1"/>
    <w:rsid w:val="00591C5C"/>
    <w:rsid w:val="00592E94"/>
    <w:rsid w:val="00594A42"/>
    <w:rsid w:val="005A2579"/>
    <w:rsid w:val="005A3493"/>
    <w:rsid w:val="005A7201"/>
    <w:rsid w:val="005B0087"/>
    <w:rsid w:val="005B0A58"/>
    <w:rsid w:val="005B0CEC"/>
    <w:rsid w:val="005B4146"/>
    <w:rsid w:val="005B7B52"/>
    <w:rsid w:val="005C4CBF"/>
    <w:rsid w:val="005C619D"/>
    <w:rsid w:val="005D77CF"/>
    <w:rsid w:val="005E0B74"/>
    <w:rsid w:val="005E18FE"/>
    <w:rsid w:val="005E2437"/>
    <w:rsid w:val="005E2A06"/>
    <w:rsid w:val="005E621B"/>
    <w:rsid w:val="005E7B0F"/>
    <w:rsid w:val="005F4530"/>
    <w:rsid w:val="00600789"/>
    <w:rsid w:val="00602F33"/>
    <w:rsid w:val="00611A9A"/>
    <w:rsid w:val="00616EA9"/>
    <w:rsid w:val="00620278"/>
    <w:rsid w:val="006213C2"/>
    <w:rsid w:val="0062555D"/>
    <w:rsid w:val="00627B7F"/>
    <w:rsid w:val="00634D4C"/>
    <w:rsid w:val="006360A4"/>
    <w:rsid w:val="00636378"/>
    <w:rsid w:val="00640B60"/>
    <w:rsid w:val="00642327"/>
    <w:rsid w:val="00647764"/>
    <w:rsid w:val="00650283"/>
    <w:rsid w:val="00651484"/>
    <w:rsid w:val="00654D00"/>
    <w:rsid w:val="00656827"/>
    <w:rsid w:val="006608FB"/>
    <w:rsid w:val="0066749B"/>
    <w:rsid w:val="00667E34"/>
    <w:rsid w:val="0067103C"/>
    <w:rsid w:val="00684968"/>
    <w:rsid w:val="00690923"/>
    <w:rsid w:val="00696006"/>
    <w:rsid w:val="00697424"/>
    <w:rsid w:val="006979B2"/>
    <w:rsid w:val="006A571E"/>
    <w:rsid w:val="006A717F"/>
    <w:rsid w:val="006B1A3C"/>
    <w:rsid w:val="006B34CF"/>
    <w:rsid w:val="006B645E"/>
    <w:rsid w:val="006B6C83"/>
    <w:rsid w:val="006C145B"/>
    <w:rsid w:val="006C512A"/>
    <w:rsid w:val="006C55D0"/>
    <w:rsid w:val="006D5669"/>
    <w:rsid w:val="006E515B"/>
    <w:rsid w:val="006E522E"/>
    <w:rsid w:val="006E5CC4"/>
    <w:rsid w:val="006F5418"/>
    <w:rsid w:val="006F6ADC"/>
    <w:rsid w:val="0070041A"/>
    <w:rsid w:val="0070255C"/>
    <w:rsid w:val="00716BA3"/>
    <w:rsid w:val="00716EDB"/>
    <w:rsid w:val="0072441A"/>
    <w:rsid w:val="00724BBD"/>
    <w:rsid w:val="007271C0"/>
    <w:rsid w:val="00727656"/>
    <w:rsid w:val="00730CE7"/>
    <w:rsid w:val="00734F2E"/>
    <w:rsid w:val="0073546B"/>
    <w:rsid w:val="007411AB"/>
    <w:rsid w:val="007430E9"/>
    <w:rsid w:val="00745009"/>
    <w:rsid w:val="00745F16"/>
    <w:rsid w:val="00747B52"/>
    <w:rsid w:val="00750512"/>
    <w:rsid w:val="007537B7"/>
    <w:rsid w:val="00766CBC"/>
    <w:rsid w:val="00770DD0"/>
    <w:rsid w:val="00772DFE"/>
    <w:rsid w:val="007735E8"/>
    <w:rsid w:val="00776C53"/>
    <w:rsid w:val="00781245"/>
    <w:rsid w:val="0078412C"/>
    <w:rsid w:val="007906A8"/>
    <w:rsid w:val="00795B5C"/>
    <w:rsid w:val="007962DA"/>
    <w:rsid w:val="00796A1E"/>
    <w:rsid w:val="007A0DF5"/>
    <w:rsid w:val="007A30FA"/>
    <w:rsid w:val="007A4251"/>
    <w:rsid w:val="007A4B43"/>
    <w:rsid w:val="007B5FFF"/>
    <w:rsid w:val="007B653C"/>
    <w:rsid w:val="007B73BC"/>
    <w:rsid w:val="007C36F8"/>
    <w:rsid w:val="007C424E"/>
    <w:rsid w:val="007C465E"/>
    <w:rsid w:val="007C6677"/>
    <w:rsid w:val="007C6806"/>
    <w:rsid w:val="007C6FD1"/>
    <w:rsid w:val="007D0A96"/>
    <w:rsid w:val="007D137C"/>
    <w:rsid w:val="007D3977"/>
    <w:rsid w:val="007D48E9"/>
    <w:rsid w:val="007D5022"/>
    <w:rsid w:val="007E0128"/>
    <w:rsid w:val="007E13E2"/>
    <w:rsid w:val="008019BE"/>
    <w:rsid w:val="00802F23"/>
    <w:rsid w:val="008034C2"/>
    <w:rsid w:val="00811A23"/>
    <w:rsid w:val="00813EC4"/>
    <w:rsid w:val="00824AE9"/>
    <w:rsid w:val="008257A9"/>
    <w:rsid w:val="008259A2"/>
    <w:rsid w:val="00825C8F"/>
    <w:rsid w:val="00827722"/>
    <w:rsid w:val="00831261"/>
    <w:rsid w:val="00832247"/>
    <w:rsid w:val="00836E41"/>
    <w:rsid w:val="008415A3"/>
    <w:rsid w:val="008433EE"/>
    <w:rsid w:val="00844420"/>
    <w:rsid w:val="00850334"/>
    <w:rsid w:val="00850414"/>
    <w:rsid w:val="008570F9"/>
    <w:rsid w:val="00857F35"/>
    <w:rsid w:val="0086229D"/>
    <w:rsid w:val="008623CD"/>
    <w:rsid w:val="0087043B"/>
    <w:rsid w:val="00872E53"/>
    <w:rsid w:val="0088180C"/>
    <w:rsid w:val="00885CD5"/>
    <w:rsid w:val="008908FB"/>
    <w:rsid w:val="0089182F"/>
    <w:rsid w:val="00892B23"/>
    <w:rsid w:val="008930DE"/>
    <w:rsid w:val="00894290"/>
    <w:rsid w:val="008964D4"/>
    <w:rsid w:val="00896A8A"/>
    <w:rsid w:val="008A09B2"/>
    <w:rsid w:val="008A3558"/>
    <w:rsid w:val="008A4EAA"/>
    <w:rsid w:val="008A5264"/>
    <w:rsid w:val="008A6DB1"/>
    <w:rsid w:val="008B00D1"/>
    <w:rsid w:val="008B1261"/>
    <w:rsid w:val="008B1E81"/>
    <w:rsid w:val="008B7ABA"/>
    <w:rsid w:val="008C1F55"/>
    <w:rsid w:val="008C3031"/>
    <w:rsid w:val="008C75DF"/>
    <w:rsid w:val="008E0709"/>
    <w:rsid w:val="008E29C5"/>
    <w:rsid w:val="008E2E25"/>
    <w:rsid w:val="008E606D"/>
    <w:rsid w:val="008E6DD4"/>
    <w:rsid w:val="00901800"/>
    <w:rsid w:val="00901BE4"/>
    <w:rsid w:val="00905AC4"/>
    <w:rsid w:val="009203D7"/>
    <w:rsid w:val="00923B2A"/>
    <w:rsid w:val="00927EFF"/>
    <w:rsid w:val="00934E5D"/>
    <w:rsid w:val="009353D0"/>
    <w:rsid w:val="00944082"/>
    <w:rsid w:val="00957F39"/>
    <w:rsid w:val="00966B52"/>
    <w:rsid w:val="009700AC"/>
    <w:rsid w:val="00977B5A"/>
    <w:rsid w:val="00983BA3"/>
    <w:rsid w:val="0098620B"/>
    <w:rsid w:val="009864CF"/>
    <w:rsid w:val="00986935"/>
    <w:rsid w:val="00991B74"/>
    <w:rsid w:val="0099454F"/>
    <w:rsid w:val="009957BC"/>
    <w:rsid w:val="009A2389"/>
    <w:rsid w:val="009A4577"/>
    <w:rsid w:val="009A7224"/>
    <w:rsid w:val="009B41CC"/>
    <w:rsid w:val="009B6546"/>
    <w:rsid w:val="009B7D8C"/>
    <w:rsid w:val="009C25AD"/>
    <w:rsid w:val="009C7CB5"/>
    <w:rsid w:val="009D008F"/>
    <w:rsid w:val="009D1DFD"/>
    <w:rsid w:val="009E6F15"/>
    <w:rsid w:val="009F5DCB"/>
    <w:rsid w:val="00A10ADA"/>
    <w:rsid w:val="00A132D0"/>
    <w:rsid w:val="00A2069B"/>
    <w:rsid w:val="00A2477D"/>
    <w:rsid w:val="00A25D42"/>
    <w:rsid w:val="00A44EF8"/>
    <w:rsid w:val="00A54555"/>
    <w:rsid w:val="00A64620"/>
    <w:rsid w:val="00A65714"/>
    <w:rsid w:val="00A66134"/>
    <w:rsid w:val="00A72316"/>
    <w:rsid w:val="00A740BF"/>
    <w:rsid w:val="00A77DC2"/>
    <w:rsid w:val="00A83362"/>
    <w:rsid w:val="00A843EC"/>
    <w:rsid w:val="00A85B98"/>
    <w:rsid w:val="00A87202"/>
    <w:rsid w:val="00A87D4B"/>
    <w:rsid w:val="00A92BD6"/>
    <w:rsid w:val="00A9446C"/>
    <w:rsid w:val="00A94884"/>
    <w:rsid w:val="00A94D48"/>
    <w:rsid w:val="00AA0DAB"/>
    <w:rsid w:val="00AA3BAA"/>
    <w:rsid w:val="00AB15ED"/>
    <w:rsid w:val="00AB321A"/>
    <w:rsid w:val="00AB3B50"/>
    <w:rsid w:val="00AB4F24"/>
    <w:rsid w:val="00AD0818"/>
    <w:rsid w:val="00AD0CC9"/>
    <w:rsid w:val="00AD1C9A"/>
    <w:rsid w:val="00AD4D19"/>
    <w:rsid w:val="00AD727F"/>
    <w:rsid w:val="00AE5DFD"/>
    <w:rsid w:val="00AF1E29"/>
    <w:rsid w:val="00B058E3"/>
    <w:rsid w:val="00B05ACA"/>
    <w:rsid w:val="00B071DC"/>
    <w:rsid w:val="00B12D66"/>
    <w:rsid w:val="00B12F32"/>
    <w:rsid w:val="00B136F9"/>
    <w:rsid w:val="00B14BF9"/>
    <w:rsid w:val="00B17292"/>
    <w:rsid w:val="00B2423A"/>
    <w:rsid w:val="00B26369"/>
    <w:rsid w:val="00B3349D"/>
    <w:rsid w:val="00B338C1"/>
    <w:rsid w:val="00B34824"/>
    <w:rsid w:val="00B42CD1"/>
    <w:rsid w:val="00B44EE4"/>
    <w:rsid w:val="00B45872"/>
    <w:rsid w:val="00B47393"/>
    <w:rsid w:val="00B47A39"/>
    <w:rsid w:val="00B513DD"/>
    <w:rsid w:val="00B55B3C"/>
    <w:rsid w:val="00B613E5"/>
    <w:rsid w:val="00B632EA"/>
    <w:rsid w:val="00B64B8F"/>
    <w:rsid w:val="00B65CC8"/>
    <w:rsid w:val="00B66E76"/>
    <w:rsid w:val="00B74A77"/>
    <w:rsid w:val="00B74FE5"/>
    <w:rsid w:val="00B8217D"/>
    <w:rsid w:val="00BA42E2"/>
    <w:rsid w:val="00BB0250"/>
    <w:rsid w:val="00BB20E7"/>
    <w:rsid w:val="00BB449C"/>
    <w:rsid w:val="00BB4C1F"/>
    <w:rsid w:val="00BB6459"/>
    <w:rsid w:val="00BC0200"/>
    <w:rsid w:val="00BD0FE4"/>
    <w:rsid w:val="00BD2D18"/>
    <w:rsid w:val="00BD3EA2"/>
    <w:rsid w:val="00BD5BDE"/>
    <w:rsid w:val="00BD692C"/>
    <w:rsid w:val="00BE5BBC"/>
    <w:rsid w:val="00BF0C6C"/>
    <w:rsid w:val="00BF1E99"/>
    <w:rsid w:val="00BF2BEE"/>
    <w:rsid w:val="00BF3200"/>
    <w:rsid w:val="00BF3736"/>
    <w:rsid w:val="00C02F20"/>
    <w:rsid w:val="00C1214C"/>
    <w:rsid w:val="00C12E6A"/>
    <w:rsid w:val="00C20B99"/>
    <w:rsid w:val="00C217D9"/>
    <w:rsid w:val="00C27147"/>
    <w:rsid w:val="00C45140"/>
    <w:rsid w:val="00C46721"/>
    <w:rsid w:val="00C47695"/>
    <w:rsid w:val="00C47732"/>
    <w:rsid w:val="00C54A19"/>
    <w:rsid w:val="00C61887"/>
    <w:rsid w:val="00C70A08"/>
    <w:rsid w:val="00C74D9D"/>
    <w:rsid w:val="00C762E0"/>
    <w:rsid w:val="00C829AB"/>
    <w:rsid w:val="00C85937"/>
    <w:rsid w:val="00C917F8"/>
    <w:rsid w:val="00C9320F"/>
    <w:rsid w:val="00CA0C3F"/>
    <w:rsid w:val="00CA265D"/>
    <w:rsid w:val="00CA4AC0"/>
    <w:rsid w:val="00CA4E22"/>
    <w:rsid w:val="00CB0CFE"/>
    <w:rsid w:val="00CB118E"/>
    <w:rsid w:val="00CB1646"/>
    <w:rsid w:val="00CB47CB"/>
    <w:rsid w:val="00CC2A00"/>
    <w:rsid w:val="00CC51AA"/>
    <w:rsid w:val="00CC5C37"/>
    <w:rsid w:val="00CC7073"/>
    <w:rsid w:val="00CD00B6"/>
    <w:rsid w:val="00CD1B4E"/>
    <w:rsid w:val="00CD39AD"/>
    <w:rsid w:val="00CD56C3"/>
    <w:rsid w:val="00CE03A8"/>
    <w:rsid w:val="00CE08BC"/>
    <w:rsid w:val="00CE4724"/>
    <w:rsid w:val="00CF0572"/>
    <w:rsid w:val="00CF0B90"/>
    <w:rsid w:val="00CF13A3"/>
    <w:rsid w:val="00CF2775"/>
    <w:rsid w:val="00CF3B0A"/>
    <w:rsid w:val="00CF4A1D"/>
    <w:rsid w:val="00CF64DF"/>
    <w:rsid w:val="00CF6950"/>
    <w:rsid w:val="00D100B4"/>
    <w:rsid w:val="00D10E85"/>
    <w:rsid w:val="00D210BC"/>
    <w:rsid w:val="00D21A26"/>
    <w:rsid w:val="00D21AD0"/>
    <w:rsid w:val="00D23BF7"/>
    <w:rsid w:val="00D24F99"/>
    <w:rsid w:val="00D25F0D"/>
    <w:rsid w:val="00D27BCB"/>
    <w:rsid w:val="00D329B3"/>
    <w:rsid w:val="00D42F3E"/>
    <w:rsid w:val="00D515E5"/>
    <w:rsid w:val="00D516DC"/>
    <w:rsid w:val="00D5257F"/>
    <w:rsid w:val="00D5605A"/>
    <w:rsid w:val="00D56841"/>
    <w:rsid w:val="00D600AC"/>
    <w:rsid w:val="00D64941"/>
    <w:rsid w:val="00D6580C"/>
    <w:rsid w:val="00D659B4"/>
    <w:rsid w:val="00D72810"/>
    <w:rsid w:val="00D811EB"/>
    <w:rsid w:val="00D863BE"/>
    <w:rsid w:val="00D92BB4"/>
    <w:rsid w:val="00D94BA6"/>
    <w:rsid w:val="00D95F05"/>
    <w:rsid w:val="00DA0B1A"/>
    <w:rsid w:val="00DA46CD"/>
    <w:rsid w:val="00DB1B3D"/>
    <w:rsid w:val="00DC4060"/>
    <w:rsid w:val="00DD2F75"/>
    <w:rsid w:val="00DD3733"/>
    <w:rsid w:val="00DD6D87"/>
    <w:rsid w:val="00DE155A"/>
    <w:rsid w:val="00DE43FA"/>
    <w:rsid w:val="00DE6EC1"/>
    <w:rsid w:val="00DE7622"/>
    <w:rsid w:val="00DE7D9F"/>
    <w:rsid w:val="00E1052C"/>
    <w:rsid w:val="00E14F69"/>
    <w:rsid w:val="00E156B8"/>
    <w:rsid w:val="00E2473B"/>
    <w:rsid w:val="00E26FDE"/>
    <w:rsid w:val="00E303AE"/>
    <w:rsid w:val="00E35380"/>
    <w:rsid w:val="00E35DB9"/>
    <w:rsid w:val="00E40002"/>
    <w:rsid w:val="00E40580"/>
    <w:rsid w:val="00E40DAC"/>
    <w:rsid w:val="00E413A9"/>
    <w:rsid w:val="00E4218F"/>
    <w:rsid w:val="00E464A6"/>
    <w:rsid w:val="00E56E20"/>
    <w:rsid w:val="00E570D0"/>
    <w:rsid w:val="00E65C32"/>
    <w:rsid w:val="00E6730A"/>
    <w:rsid w:val="00E7057F"/>
    <w:rsid w:val="00E7132E"/>
    <w:rsid w:val="00E71799"/>
    <w:rsid w:val="00E71EB1"/>
    <w:rsid w:val="00E74FFE"/>
    <w:rsid w:val="00E75574"/>
    <w:rsid w:val="00E7563C"/>
    <w:rsid w:val="00E7613E"/>
    <w:rsid w:val="00E82B65"/>
    <w:rsid w:val="00E83186"/>
    <w:rsid w:val="00E8547F"/>
    <w:rsid w:val="00E86F2E"/>
    <w:rsid w:val="00E955D8"/>
    <w:rsid w:val="00E96129"/>
    <w:rsid w:val="00EA0A49"/>
    <w:rsid w:val="00EA1B24"/>
    <w:rsid w:val="00EA5B94"/>
    <w:rsid w:val="00EA7CE2"/>
    <w:rsid w:val="00EA7F0C"/>
    <w:rsid w:val="00EA7F58"/>
    <w:rsid w:val="00EB05E8"/>
    <w:rsid w:val="00EB2159"/>
    <w:rsid w:val="00EB4A57"/>
    <w:rsid w:val="00EC099F"/>
    <w:rsid w:val="00EC224A"/>
    <w:rsid w:val="00EE10A4"/>
    <w:rsid w:val="00EE27ED"/>
    <w:rsid w:val="00EF0D83"/>
    <w:rsid w:val="00EF1AB4"/>
    <w:rsid w:val="00EF40F7"/>
    <w:rsid w:val="00F02AB8"/>
    <w:rsid w:val="00F051CD"/>
    <w:rsid w:val="00F05D91"/>
    <w:rsid w:val="00F061FB"/>
    <w:rsid w:val="00F114C7"/>
    <w:rsid w:val="00F14366"/>
    <w:rsid w:val="00F1441A"/>
    <w:rsid w:val="00F15C04"/>
    <w:rsid w:val="00F21BC8"/>
    <w:rsid w:val="00F261B3"/>
    <w:rsid w:val="00F26E9C"/>
    <w:rsid w:val="00F31245"/>
    <w:rsid w:val="00F33D91"/>
    <w:rsid w:val="00F4351F"/>
    <w:rsid w:val="00F53C51"/>
    <w:rsid w:val="00F5465F"/>
    <w:rsid w:val="00F55487"/>
    <w:rsid w:val="00F56067"/>
    <w:rsid w:val="00F564F5"/>
    <w:rsid w:val="00F5736E"/>
    <w:rsid w:val="00F57FEC"/>
    <w:rsid w:val="00F617A9"/>
    <w:rsid w:val="00F62A66"/>
    <w:rsid w:val="00F62CBB"/>
    <w:rsid w:val="00F64F24"/>
    <w:rsid w:val="00F70895"/>
    <w:rsid w:val="00F76335"/>
    <w:rsid w:val="00F7686F"/>
    <w:rsid w:val="00F7750E"/>
    <w:rsid w:val="00F830FF"/>
    <w:rsid w:val="00F83250"/>
    <w:rsid w:val="00F90735"/>
    <w:rsid w:val="00F90D58"/>
    <w:rsid w:val="00FA3717"/>
    <w:rsid w:val="00FB20F5"/>
    <w:rsid w:val="00FB2AC4"/>
    <w:rsid w:val="00FB3D6F"/>
    <w:rsid w:val="00FB731D"/>
    <w:rsid w:val="00FC43B9"/>
    <w:rsid w:val="00FC6789"/>
    <w:rsid w:val="00FD0DBA"/>
    <w:rsid w:val="00FD14B1"/>
    <w:rsid w:val="00FD161A"/>
    <w:rsid w:val="00FD2098"/>
    <w:rsid w:val="00FD5001"/>
    <w:rsid w:val="00FD5670"/>
    <w:rsid w:val="00FE30EA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7A526E0"/>
  <w15:chartTrackingRefBased/>
  <w15:docId w15:val="{813F17D8-8243-4C96-B8A3-2E11FB0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290"/>
    <w:pPr>
      <w:spacing w:after="120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uppressAutoHyphens/>
      <w:spacing w:before="240" w:after="60"/>
      <w:ind w:left="431" w:hanging="431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78" w:hanging="578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aulukkoteksti">
    <w:name w:val="Taulukkoteksti"/>
    <w:basedOn w:val="Normal"/>
    <w:autoRedefine/>
    <w:pPr>
      <w:jc w:val="center"/>
    </w:pPr>
    <w:rPr>
      <w:i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bCs/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cs="Arial"/>
      <w:b/>
      <w:bCs/>
      <w:sz w:val="52"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60" w:hanging="2160"/>
      <w:jc w:val="left"/>
    </w:pPr>
  </w:style>
  <w:style w:type="paragraph" w:styleId="BodyText2">
    <w:name w:val="Body Text 2"/>
    <w:basedOn w:val="Normal"/>
    <w:pPr>
      <w:jc w:val="left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LainausJV">
    <w:name w:val="LainausJV"/>
    <w:basedOn w:val="BodyTextIndent"/>
    <w:pPr>
      <w:ind w:left="851" w:right="811" w:firstLine="0"/>
      <w:jc w:val="both"/>
    </w:pPr>
    <w:rPr>
      <w:i/>
    </w:rPr>
  </w:style>
  <w:style w:type="paragraph" w:styleId="BodyTextIndent2">
    <w:name w:val="Body Text Indent 2"/>
    <w:basedOn w:val="Normal"/>
    <w:pPr>
      <w:ind w:left="720"/>
    </w:pPr>
  </w:style>
  <w:style w:type="paragraph" w:customStyle="1" w:styleId="PictureanddiagramCaption">
    <w:name w:val="Picture and diagram Caption"/>
    <w:basedOn w:val="Caption"/>
    <w:next w:val="Normal"/>
    <w:pPr>
      <w:keepNext/>
    </w:pPr>
  </w:style>
  <w:style w:type="paragraph" w:customStyle="1" w:styleId="KapeaJV">
    <w:name w:val="KapeaJV"/>
    <w:basedOn w:val="Normal"/>
    <w:pPr>
      <w:numPr>
        <w:numId w:val="4"/>
      </w:numPr>
      <w:ind w:left="981" w:right="624" w:hanging="357"/>
      <w:jc w:val="left"/>
    </w:pPr>
  </w:style>
  <w:style w:type="paragraph" w:styleId="BodyText3">
    <w:name w:val="Body Text 3"/>
    <w:basedOn w:val="Normal"/>
    <w:pPr>
      <w:jc w:val="left"/>
    </w:pPr>
    <w:rPr>
      <w:rFonts w:cs="Arial"/>
      <w:b/>
      <w:bCs/>
    </w:rPr>
  </w:style>
  <w:style w:type="paragraph" w:customStyle="1" w:styleId="Taulukonteksti">
    <w:name w:val="Taulukon teksti"/>
    <w:basedOn w:val="Normal"/>
    <w:rPr>
      <w:bCs/>
      <w:sz w:val="20"/>
    </w:rPr>
  </w:style>
  <w:style w:type="table" w:styleId="TableGrid">
    <w:name w:val="Table Grid"/>
    <w:basedOn w:val="TableNormal"/>
    <w:rsid w:val="00D9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nempi">
    <w:name w:val="Pienempi"/>
    <w:basedOn w:val="Normal"/>
    <w:pPr>
      <w:spacing w:line="264" w:lineRule="auto"/>
    </w:pPr>
    <w:rPr>
      <w:sz w:val="22"/>
      <w:lang w:val="en-US"/>
    </w:rPr>
  </w:style>
  <w:style w:type="numbering" w:customStyle="1" w:styleId="StyleBulleted">
    <w:name w:val="Style Bulleted"/>
    <w:basedOn w:val="NoList"/>
    <w:rsid w:val="00D94BA6"/>
    <w:pPr>
      <w:numPr>
        <w:numId w:val="18"/>
      </w:numPr>
    </w:pPr>
  </w:style>
  <w:style w:type="paragraph" w:styleId="List">
    <w:name w:val="List"/>
    <w:basedOn w:val="Normal"/>
    <w:rsid w:val="00D94BA6"/>
    <w:pPr>
      <w:ind w:left="284" w:hanging="284"/>
      <w:jc w:val="left"/>
    </w:pPr>
    <w:rPr>
      <w:szCs w:val="20"/>
      <w:lang w:val="en-GB"/>
    </w:rPr>
  </w:style>
  <w:style w:type="paragraph" w:styleId="BalloonText">
    <w:name w:val="Balloon Text"/>
    <w:basedOn w:val="Normal"/>
    <w:link w:val="BalloonTextChar"/>
    <w:rsid w:val="00464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4993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54547D"/>
    <w:rPr>
      <w:rFonts w:ascii="Arial" w:hAnsi="Arial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E7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lju\My%20Documents\DOPIN\Dty&#246;\Dty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86D79-F302-4EFC-8D26-E0FC652E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Dtyo.dot</Template>
  <TotalTime>115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HAAGAHELIA</Company>
  <LinksUpToDate>false</LinksUpToDate>
  <CharactersWithSpaces>2398</CharactersWithSpaces>
  <SharedDoc>false</SharedDoc>
  <HLinks>
    <vt:vector size="276" baseType="variant">
      <vt:variant>
        <vt:i4>1376313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_Toc320482269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_Toc320482268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_Toc320482267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_Toc320482266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_Toc320482265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_Toc320482264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_Toc320482263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_Toc320482262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_Toc320482261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_Toc320482260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_Toc320482259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_Toc320482258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_Toc320482257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_Toc320482256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_Toc320482255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_Toc320482254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_Toc320482253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_Toc320482252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_Toc320482251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_Toc320482250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_Toc320482249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_Toc320482248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_Toc320482247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_Toc320482246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_Toc320482245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_Toc320482244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_Toc320482243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_Toc320482242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_Toc320482241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_Toc320482240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_Toc320482239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_Toc320482238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_Toc320482237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_Toc320482236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_Toc320482235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_Toc320482234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_Toc320482233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_Toc320482232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_Toc320482231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_Toc320482230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_Toc320482229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_Toc320482228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_Toc320482227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_Toc320482226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_Toc320482225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_Toc320482224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</dc:title>
  <dc:subject>Bite</dc:subject>
  <dc:creator>jv</dc:creator>
  <cp:keywords/>
  <cp:lastModifiedBy>Nghi Trần</cp:lastModifiedBy>
  <cp:revision>20</cp:revision>
  <cp:lastPrinted>2011-05-05T16:21:00Z</cp:lastPrinted>
  <dcterms:created xsi:type="dcterms:W3CDTF">2019-04-08T11:05:00Z</dcterms:created>
  <dcterms:modified xsi:type="dcterms:W3CDTF">2019-05-12T20:00:00Z</dcterms:modified>
</cp:coreProperties>
</file>